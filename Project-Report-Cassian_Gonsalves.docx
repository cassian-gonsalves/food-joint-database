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BDAD"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C362D48" wp14:editId="23674D9D">
            <wp:extent cx="2660072" cy="5486400"/>
            <wp:effectExtent l="0" t="0" r="698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60072" cy="5486400"/>
                    </a:xfrm>
                    <a:prstGeom prst="rect">
                      <a:avLst/>
                    </a:prstGeom>
                    <a:noFill/>
                    <a:ln w="254000" cap="rnd">
                      <a:noFill/>
                    </a:ln>
                    <a:effectLst/>
                  </pic:spPr>
                </pic:pic>
              </a:graphicData>
            </a:graphic>
          </wp:inline>
        </w:drawing>
      </w:r>
    </w:p>
    <w:bookmarkEnd w:id="0"/>
    <w:bookmarkEnd w:id="1"/>
    <w:bookmarkEnd w:id="2"/>
    <w:bookmarkEnd w:id="3"/>
    <w:bookmarkEnd w:id="4"/>
    <w:p w14:paraId="0D928F16" w14:textId="09BA692E" w:rsidR="00C6554A" w:rsidRDefault="00E63F5F" w:rsidP="00C6554A">
      <w:pPr>
        <w:pStyle w:val="Title"/>
      </w:pPr>
      <w:r>
        <w:t>Food Joint Database</w:t>
      </w:r>
    </w:p>
    <w:p w14:paraId="4A87EE92" w14:textId="27957B74" w:rsidR="00C6554A" w:rsidRPr="00D5413C" w:rsidRDefault="00E63F5F" w:rsidP="00C6554A">
      <w:pPr>
        <w:pStyle w:val="Subtitle"/>
      </w:pPr>
      <w:r>
        <w:t>(BOSTON SHAWARMA)</w:t>
      </w:r>
    </w:p>
    <w:p w14:paraId="5BD83DFD" w14:textId="77777777" w:rsidR="00C6554A" w:rsidRDefault="007C7E2F" w:rsidP="00C6554A">
      <w:pPr>
        <w:pStyle w:val="ContactInfo"/>
      </w:pPr>
      <w:r>
        <w:t>Cassian Thomas Gonsalves</w:t>
      </w:r>
      <w:r w:rsidR="00C6554A">
        <w:t xml:space="preserve"> | </w:t>
      </w:r>
      <w:r>
        <w:t>Data Management and Database Design</w:t>
      </w:r>
      <w:r w:rsidR="00C6554A">
        <w:t xml:space="preserve"> |</w:t>
      </w:r>
      <w:r w:rsidR="00C6554A" w:rsidRPr="00D5413C">
        <w:t xml:space="preserve"> </w:t>
      </w:r>
      <w:r>
        <w:t>12/13/2018</w:t>
      </w:r>
      <w:r w:rsidR="00C6554A">
        <w:br w:type="page"/>
      </w:r>
    </w:p>
    <w:p w14:paraId="1FBAF940" w14:textId="463E88D5" w:rsidR="00C6554A" w:rsidRPr="00012D25" w:rsidRDefault="00F306BE" w:rsidP="00F306BE">
      <w:pPr>
        <w:pStyle w:val="Heading1"/>
        <w:rPr>
          <w:sz w:val="56"/>
          <w:szCs w:val="56"/>
        </w:rPr>
      </w:pPr>
      <w:r w:rsidRPr="00012D25">
        <w:rPr>
          <w:sz w:val="56"/>
          <w:szCs w:val="56"/>
        </w:rPr>
        <w:lastRenderedPageBreak/>
        <w:t>Problem Statement</w:t>
      </w:r>
    </w:p>
    <w:p w14:paraId="68144053" w14:textId="08A0879C" w:rsidR="00012D25" w:rsidRDefault="00012D25" w:rsidP="00012D25"/>
    <w:p w14:paraId="5275B179" w14:textId="082648F3" w:rsidR="00012D25" w:rsidRPr="00012D25" w:rsidRDefault="00012D25" w:rsidP="00012D25"/>
    <w:p w14:paraId="44235E4D" w14:textId="72882A58" w:rsidR="00F306BE" w:rsidRPr="004C691F" w:rsidRDefault="00F306BE" w:rsidP="00F306BE">
      <w:pPr>
        <w:rPr>
          <w:sz w:val="36"/>
          <w:szCs w:val="36"/>
        </w:rPr>
      </w:pPr>
      <w:r w:rsidRPr="004C691F">
        <w:rPr>
          <w:sz w:val="36"/>
          <w:szCs w:val="36"/>
        </w:rPr>
        <w:t xml:space="preserve">To develop a Database system for small food joints such as Boston Shawarma to store the following </w:t>
      </w:r>
      <w:r w:rsidR="00E034D3" w:rsidRPr="004C691F">
        <w:rPr>
          <w:sz w:val="36"/>
          <w:szCs w:val="36"/>
        </w:rPr>
        <w:t>details</w:t>
      </w:r>
    </w:p>
    <w:p w14:paraId="6CCD75FD" w14:textId="5041D168" w:rsidR="00E034D3" w:rsidRPr="004C691F" w:rsidRDefault="007C63DE" w:rsidP="007C63DE">
      <w:pPr>
        <w:pStyle w:val="ListParagraph"/>
        <w:numPr>
          <w:ilvl w:val="0"/>
          <w:numId w:val="16"/>
        </w:numPr>
        <w:rPr>
          <w:sz w:val="36"/>
          <w:szCs w:val="36"/>
        </w:rPr>
      </w:pPr>
      <w:r w:rsidRPr="004C691F">
        <w:rPr>
          <w:sz w:val="36"/>
          <w:szCs w:val="36"/>
        </w:rPr>
        <w:t>Details of the employees who work at the joint along with</w:t>
      </w:r>
      <w:r w:rsidR="00012D25" w:rsidRPr="004C691F">
        <w:rPr>
          <w:sz w:val="36"/>
          <w:szCs w:val="36"/>
        </w:rPr>
        <w:t xml:space="preserve"> their payroll and designations</w:t>
      </w:r>
    </w:p>
    <w:p w14:paraId="22365103" w14:textId="2A3578C4" w:rsidR="007C63DE" w:rsidRPr="004C691F" w:rsidRDefault="00012D25" w:rsidP="00012D25">
      <w:pPr>
        <w:pStyle w:val="ListParagraph"/>
        <w:numPr>
          <w:ilvl w:val="0"/>
          <w:numId w:val="16"/>
        </w:numPr>
        <w:rPr>
          <w:sz w:val="36"/>
          <w:szCs w:val="36"/>
        </w:rPr>
      </w:pPr>
      <w:r w:rsidRPr="004C691F">
        <w:rPr>
          <w:sz w:val="36"/>
          <w:szCs w:val="36"/>
        </w:rPr>
        <w:t>Customer Information (Basic personal details, Order etc.</w:t>
      </w:r>
      <w:r w:rsidR="007C63DE" w:rsidRPr="004C691F">
        <w:rPr>
          <w:sz w:val="36"/>
          <w:szCs w:val="36"/>
        </w:rPr>
        <w:t>)</w:t>
      </w:r>
    </w:p>
    <w:p w14:paraId="6066D23D" w14:textId="080B63BE" w:rsidR="00012D25" w:rsidRPr="004C691F" w:rsidRDefault="00012D25" w:rsidP="00012D25">
      <w:pPr>
        <w:pStyle w:val="ListParagraph"/>
        <w:numPr>
          <w:ilvl w:val="0"/>
          <w:numId w:val="16"/>
        </w:numPr>
        <w:rPr>
          <w:sz w:val="36"/>
          <w:szCs w:val="36"/>
        </w:rPr>
      </w:pPr>
      <w:r w:rsidRPr="004C691F">
        <w:rPr>
          <w:sz w:val="36"/>
          <w:szCs w:val="36"/>
        </w:rPr>
        <w:t>Order Information</w:t>
      </w:r>
    </w:p>
    <w:p w14:paraId="5DEBE5C1" w14:textId="58D5440D" w:rsidR="00012D25" w:rsidRPr="004C691F" w:rsidRDefault="00012D25" w:rsidP="00012D25">
      <w:pPr>
        <w:pStyle w:val="ListParagraph"/>
        <w:numPr>
          <w:ilvl w:val="0"/>
          <w:numId w:val="16"/>
        </w:numPr>
        <w:rPr>
          <w:sz w:val="36"/>
          <w:szCs w:val="36"/>
        </w:rPr>
      </w:pPr>
      <w:r w:rsidRPr="004C691F">
        <w:rPr>
          <w:sz w:val="36"/>
          <w:szCs w:val="36"/>
        </w:rPr>
        <w:t>Combos</w:t>
      </w:r>
    </w:p>
    <w:p w14:paraId="2DE35B2A" w14:textId="74A4DD87" w:rsidR="00012D25" w:rsidRPr="004C691F" w:rsidRDefault="00012D25" w:rsidP="00012D25">
      <w:pPr>
        <w:rPr>
          <w:sz w:val="36"/>
          <w:szCs w:val="36"/>
        </w:rPr>
      </w:pPr>
    </w:p>
    <w:p w14:paraId="73D37329" w14:textId="2A5E77CE" w:rsidR="00012D25" w:rsidRPr="004C691F" w:rsidRDefault="00012D25" w:rsidP="00012D25">
      <w:pPr>
        <w:rPr>
          <w:sz w:val="36"/>
          <w:szCs w:val="36"/>
        </w:rPr>
      </w:pPr>
      <w:r w:rsidRPr="004C691F">
        <w:rPr>
          <w:sz w:val="36"/>
          <w:szCs w:val="36"/>
        </w:rPr>
        <w:t xml:space="preserve">Depending on the above data we can </w:t>
      </w:r>
      <w:r w:rsidR="00341EF0" w:rsidRPr="004C691F">
        <w:rPr>
          <w:sz w:val="36"/>
          <w:szCs w:val="36"/>
        </w:rPr>
        <w:t>View</w:t>
      </w:r>
      <w:r w:rsidRPr="004C691F">
        <w:rPr>
          <w:sz w:val="36"/>
          <w:szCs w:val="36"/>
        </w:rPr>
        <w:t xml:space="preserve"> the following data</w:t>
      </w:r>
    </w:p>
    <w:p w14:paraId="1DBF5773" w14:textId="727AB609" w:rsidR="00012D25" w:rsidRPr="004C691F" w:rsidRDefault="005765F8" w:rsidP="00012D25">
      <w:pPr>
        <w:pStyle w:val="ListParagraph"/>
        <w:numPr>
          <w:ilvl w:val="0"/>
          <w:numId w:val="17"/>
        </w:numPr>
        <w:rPr>
          <w:sz w:val="36"/>
          <w:szCs w:val="36"/>
        </w:rPr>
      </w:pPr>
      <w:r w:rsidRPr="004C691F">
        <w:rPr>
          <w:sz w:val="36"/>
          <w:szCs w:val="36"/>
        </w:rPr>
        <w:t>Payroll Details</w:t>
      </w:r>
    </w:p>
    <w:p w14:paraId="25D143CB" w14:textId="68B4C33F" w:rsidR="00012D25" w:rsidRDefault="000E0C7A" w:rsidP="00012D25">
      <w:pPr>
        <w:pStyle w:val="ListParagraph"/>
        <w:numPr>
          <w:ilvl w:val="0"/>
          <w:numId w:val="17"/>
        </w:numPr>
        <w:rPr>
          <w:sz w:val="36"/>
          <w:szCs w:val="36"/>
        </w:rPr>
      </w:pPr>
      <w:r w:rsidRPr="004C691F">
        <w:rPr>
          <w:sz w:val="36"/>
          <w:szCs w:val="36"/>
        </w:rPr>
        <w:t xml:space="preserve">List </w:t>
      </w:r>
      <w:r w:rsidR="000D6A7F" w:rsidRPr="004C691F">
        <w:rPr>
          <w:sz w:val="36"/>
          <w:szCs w:val="36"/>
        </w:rPr>
        <w:t>of Customers</w:t>
      </w:r>
      <w:r w:rsidRPr="004C691F">
        <w:rPr>
          <w:sz w:val="36"/>
          <w:szCs w:val="36"/>
        </w:rPr>
        <w:t>/Employees etc.</w:t>
      </w:r>
    </w:p>
    <w:p w14:paraId="79B32CBD" w14:textId="0AE5A17D" w:rsidR="00CD213D" w:rsidRDefault="00CD213D" w:rsidP="00CD213D">
      <w:pPr>
        <w:rPr>
          <w:sz w:val="36"/>
          <w:szCs w:val="36"/>
        </w:rPr>
      </w:pPr>
    </w:p>
    <w:p w14:paraId="2670E645" w14:textId="77777777" w:rsidR="00CD213D" w:rsidRPr="00CD213D" w:rsidRDefault="00CD213D" w:rsidP="00CD213D">
      <w:pPr>
        <w:rPr>
          <w:sz w:val="36"/>
          <w:szCs w:val="36"/>
        </w:rPr>
      </w:pPr>
    </w:p>
    <w:p w14:paraId="024ED77B" w14:textId="2D4117CE" w:rsidR="00012D25" w:rsidRDefault="00012D25" w:rsidP="00012D25"/>
    <w:p w14:paraId="353B1360" w14:textId="3663260A" w:rsidR="000D6A7F" w:rsidRDefault="000D6A7F" w:rsidP="00012D25"/>
    <w:p w14:paraId="14B71125" w14:textId="4E19852B" w:rsidR="000D6A7F" w:rsidRDefault="000D6A7F" w:rsidP="00012D25"/>
    <w:p w14:paraId="44169C76" w14:textId="327D2C8A" w:rsidR="000D6A7F" w:rsidRDefault="000D6A7F" w:rsidP="00012D25"/>
    <w:p w14:paraId="3C00DE96" w14:textId="10FC3412" w:rsidR="000D6A7F" w:rsidRDefault="000D6A7F" w:rsidP="00012D25"/>
    <w:p w14:paraId="51629AC5" w14:textId="7CC85A67" w:rsidR="000D6A7F" w:rsidRPr="00012D25" w:rsidRDefault="000D6A7F" w:rsidP="000D6A7F">
      <w:pPr>
        <w:pStyle w:val="Heading1"/>
        <w:rPr>
          <w:sz w:val="56"/>
          <w:szCs w:val="56"/>
        </w:rPr>
      </w:pPr>
      <w:r>
        <w:rPr>
          <w:sz w:val="56"/>
          <w:szCs w:val="56"/>
        </w:rPr>
        <w:lastRenderedPageBreak/>
        <w:t>Entities</w:t>
      </w:r>
    </w:p>
    <w:p w14:paraId="4E0282D9" w14:textId="552A6E30" w:rsidR="000D6A7F" w:rsidRPr="00CE2DF1" w:rsidRDefault="000D6A7F" w:rsidP="000D6A7F">
      <w:pPr>
        <w:pStyle w:val="ListParagraph"/>
        <w:numPr>
          <w:ilvl w:val="0"/>
          <w:numId w:val="18"/>
        </w:numPr>
        <w:rPr>
          <w:sz w:val="36"/>
          <w:szCs w:val="36"/>
        </w:rPr>
      </w:pPr>
      <w:r w:rsidRPr="00CE2DF1">
        <w:rPr>
          <w:sz w:val="36"/>
          <w:szCs w:val="36"/>
        </w:rPr>
        <w:t>Menu Items – Store all the available food items</w:t>
      </w:r>
    </w:p>
    <w:p w14:paraId="57D21090" w14:textId="0FC56146" w:rsidR="000D6A7F" w:rsidRPr="00CE2DF1" w:rsidRDefault="000D6A7F" w:rsidP="000D6A7F">
      <w:pPr>
        <w:pStyle w:val="ListParagraph"/>
        <w:numPr>
          <w:ilvl w:val="0"/>
          <w:numId w:val="18"/>
        </w:numPr>
        <w:rPr>
          <w:sz w:val="36"/>
          <w:szCs w:val="36"/>
        </w:rPr>
      </w:pPr>
      <w:r w:rsidRPr="00CE2DF1">
        <w:rPr>
          <w:sz w:val="36"/>
          <w:szCs w:val="36"/>
        </w:rPr>
        <w:t>Person – Store all the basic information of person and employees</w:t>
      </w:r>
    </w:p>
    <w:p w14:paraId="22316537" w14:textId="5F5EB9EC" w:rsidR="000D6A7F" w:rsidRPr="00CE2DF1" w:rsidRDefault="000D6A7F" w:rsidP="000D6A7F">
      <w:pPr>
        <w:pStyle w:val="ListParagraph"/>
        <w:numPr>
          <w:ilvl w:val="0"/>
          <w:numId w:val="18"/>
        </w:numPr>
        <w:rPr>
          <w:sz w:val="36"/>
          <w:szCs w:val="36"/>
        </w:rPr>
      </w:pPr>
      <w:r w:rsidRPr="00CE2DF1">
        <w:rPr>
          <w:sz w:val="36"/>
          <w:szCs w:val="36"/>
        </w:rPr>
        <w:t>Customer – Is a subclass of person and has some of its own properties</w:t>
      </w:r>
    </w:p>
    <w:p w14:paraId="500F6B00" w14:textId="2EDD6720" w:rsidR="000D6A7F" w:rsidRPr="00CE2DF1" w:rsidRDefault="000D6A7F" w:rsidP="000D6A7F">
      <w:pPr>
        <w:pStyle w:val="ListParagraph"/>
        <w:numPr>
          <w:ilvl w:val="0"/>
          <w:numId w:val="18"/>
        </w:numPr>
        <w:rPr>
          <w:sz w:val="36"/>
          <w:szCs w:val="36"/>
        </w:rPr>
      </w:pPr>
      <w:r w:rsidRPr="00CE2DF1">
        <w:rPr>
          <w:sz w:val="36"/>
          <w:szCs w:val="36"/>
        </w:rPr>
        <w:t>Worker – Is a subclass of Person and has its own entities like designation, Date of joining etc.</w:t>
      </w:r>
    </w:p>
    <w:p w14:paraId="1D9C2F76" w14:textId="5B52EA16" w:rsidR="000D6A7F" w:rsidRPr="00CE2DF1" w:rsidRDefault="000D6A7F" w:rsidP="000D6A7F">
      <w:pPr>
        <w:pStyle w:val="ListParagraph"/>
        <w:numPr>
          <w:ilvl w:val="0"/>
          <w:numId w:val="18"/>
        </w:numPr>
        <w:rPr>
          <w:sz w:val="36"/>
          <w:szCs w:val="36"/>
        </w:rPr>
      </w:pPr>
      <w:r w:rsidRPr="00CE2DF1">
        <w:rPr>
          <w:sz w:val="36"/>
          <w:szCs w:val="36"/>
        </w:rPr>
        <w:t>Category – has the categories of menu items</w:t>
      </w:r>
    </w:p>
    <w:p w14:paraId="16EB3BD7" w14:textId="0AF6D9FC" w:rsidR="003E590C" w:rsidRPr="00CE2DF1" w:rsidRDefault="003E590C" w:rsidP="000D6A7F">
      <w:pPr>
        <w:pStyle w:val="ListParagraph"/>
        <w:numPr>
          <w:ilvl w:val="0"/>
          <w:numId w:val="18"/>
        </w:numPr>
        <w:rPr>
          <w:sz w:val="36"/>
          <w:szCs w:val="36"/>
        </w:rPr>
      </w:pPr>
      <w:r w:rsidRPr="00CE2DF1">
        <w:rPr>
          <w:sz w:val="36"/>
          <w:szCs w:val="36"/>
        </w:rPr>
        <w:t>C0mbos – has the combo offers</w:t>
      </w:r>
    </w:p>
    <w:p w14:paraId="3B154FEB" w14:textId="6635D64E" w:rsidR="003E590C" w:rsidRPr="00CE2DF1" w:rsidRDefault="003E590C" w:rsidP="000D6A7F">
      <w:pPr>
        <w:pStyle w:val="ListParagraph"/>
        <w:numPr>
          <w:ilvl w:val="0"/>
          <w:numId w:val="18"/>
        </w:numPr>
        <w:rPr>
          <w:sz w:val="36"/>
          <w:szCs w:val="36"/>
        </w:rPr>
      </w:pPr>
      <w:r w:rsidRPr="00CE2DF1">
        <w:rPr>
          <w:sz w:val="36"/>
          <w:szCs w:val="36"/>
        </w:rPr>
        <w:t>Inventory – will store the details of items that are needed for building Menu Items</w:t>
      </w:r>
    </w:p>
    <w:p w14:paraId="3A6B5FEE" w14:textId="103E5364" w:rsidR="00E14FC7" w:rsidRPr="00CE2DF1" w:rsidRDefault="00E14FC7" w:rsidP="000D6A7F">
      <w:pPr>
        <w:pStyle w:val="ListParagraph"/>
        <w:numPr>
          <w:ilvl w:val="0"/>
          <w:numId w:val="18"/>
        </w:numPr>
        <w:rPr>
          <w:sz w:val="36"/>
          <w:szCs w:val="36"/>
        </w:rPr>
      </w:pPr>
      <w:r w:rsidRPr="00CE2DF1">
        <w:rPr>
          <w:sz w:val="36"/>
          <w:szCs w:val="36"/>
        </w:rPr>
        <w:t>Payroll – Store details regarding salary.</w:t>
      </w:r>
    </w:p>
    <w:p w14:paraId="4C8CA0D2" w14:textId="7320400E" w:rsidR="004C691F" w:rsidRDefault="004C691F" w:rsidP="004C691F">
      <w:pPr>
        <w:rPr>
          <w:sz w:val="28"/>
          <w:szCs w:val="28"/>
        </w:rPr>
      </w:pPr>
    </w:p>
    <w:p w14:paraId="37465970" w14:textId="20E1FD60" w:rsidR="00A653C2" w:rsidRDefault="00A653C2" w:rsidP="004C691F">
      <w:pPr>
        <w:rPr>
          <w:sz w:val="28"/>
          <w:szCs w:val="28"/>
        </w:rPr>
      </w:pPr>
    </w:p>
    <w:p w14:paraId="18C1FDA1" w14:textId="77777777" w:rsidR="00A653C2" w:rsidRPr="004C691F" w:rsidRDefault="00A653C2" w:rsidP="004C691F">
      <w:pPr>
        <w:rPr>
          <w:sz w:val="28"/>
          <w:szCs w:val="28"/>
        </w:rPr>
      </w:pPr>
    </w:p>
    <w:p w14:paraId="170162D4" w14:textId="00EFD760" w:rsidR="003E590C" w:rsidRPr="00274264" w:rsidRDefault="003E590C" w:rsidP="003E590C">
      <w:pPr>
        <w:ind w:left="360"/>
        <w:rPr>
          <w:b/>
          <w:sz w:val="36"/>
          <w:szCs w:val="36"/>
          <w:u w:val="single"/>
        </w:rPr>
      </w:pPr>
      <w:r w:rsidRPr="00274264">
        <w:rPr>
          <w:b/>
          <w:sz w:val="36"/>
          <w:szCs w:val="36"/>
          <w:u w:val="single"/>
        </w:rPr>
        <w:t>Mapping Tables</w:t>
      </w:r>
    </w:p>
    <w:p w14:paraId="65543AE6" w14:textId="6B68930F" w:rsidR="003E590C" w:rsidRPr="00CE2DF1" w:rsidRDefault="003E590C" w:rsidP="003E590C">
      <w:pPr>
        <w:pStyle w:val="ListParagraph"/>
        <w:numPr>
          <w:ilvl w:val="0"/>
          <w:numId w:val="19"/>
        </w:numPr>
        <w:rPr>
          <w:sz w:val="36"/>
          <w:szCs w:val="36"/>
        </w:rPr>
      </w:pPr>
      <w:r w:rsidRPr="00CE2DF1">
        <w:rPr>
          <w:sz w:val="36"/>
          <w:szCs w:val="36"/>
        </w:rPr>
        <w:t>Combo Mapper – A customer order may or may not have combos</w:t>
      </w:r>
    </w:p>
    <w:p w14:paraId="25DE9B6A" w14:textId="5C65EEFD" w:rsidR="003E590C" w:rsidRPr="00CE2DF1" w:rsidRDefault="003E590C" w:rsidP="003E590C">
      <w:pPr>
        <w:pStyle w:val="ListParagraph"/>
        <w:numPr>
          <w:ilvl w:val="0"/>
          <w:numId w:val="19"/>
        </w:numPr>
        <w:rPr>
          <w:sz w:val="36"/>
          <w:szCs w:val="36"/>
        </w:rPr>
      </w:pPr>
      <w:r w:rsidRPr="00CE2DF1">
        <w:rPr>
          <w:sz w:val="36"/>
          <w:szCs w:val="36"/>
        </w:rPr>
        <w:t>Inventory Mapper – stores the details of items required from inventory for menu</w:t>
      </w:r>
    </w:p>
    <w:p w14:paraId="4D8E4690" w14:textId="56042FA6" w:rsidR="00E14FC7" w:rsidRPr="00274264" w:rsidRDefault="00274264" w:rsidP="003E590C">
      <w:pPr>
        <w:pStyle w:val="ListParagraph"/>
        <w:numPr>
          <w:ilvl w:val="0"/>
          <w:numId w:val="19"/>
        </w:numPr>
        <w:rPr>
          <w:sz w:val="36"/>
          <w:szCs w:val="36"/>
        </w:rPr>
      </w:pPr>
      <w:r w:rsidRPr="00274264">
        <w:rPr>
          <w:sz w:val="36"/>
          <w:szCs w:val="36"/>
        </w:rPr>
        <w:t>Combo – A combo has multiple menu items</w:t>
      </w:r>
    </w:p>
    <w:p w14:paraId="617E52E2" w14:textId="77777777" w:rsidR="00012D25" w:rsidRPr="00F306BE" w:rsidRDefault="00012D25" w:rsidP="00012D25"/>
    <w:p w14:paraId="448778E8" w14:textId="7E88A7FD" w:rsidR="007C63DE" w:rsidRDefault="007C63DE"/>
    <w:p w14:paraId="04D53EC8" w14:textId="0A1B9AA8" w:rsidR="00012D25" w:rsidRDefault="00012D25"/>
    <w:p w14:paraId="02D357FD" w14:textId="2EDD461E" w:rsidR="00012D25" w:rsidRDefault="00012D25" w:rsidP="00012D25">
      <w:pPr>
        <w:pStyle w:val="Heading1"/>
        <w:rPr>
          <w:sz w:val="56"/>
          <w:szCs w:val="56"/>
        </w:rPr>
      </w:pPr>
      <w:r>
        <w:rPr>
          <w:sz w:val="56"/>
          <w:szCs w:val="56"/>
        </w:rPr>
        <w:lastRenderedPageBreak/>
        <w:t>Initial ER Model</w:t>
      </w:r>
    </w:p>
    <w:p w14:paraId="2549A3F0" w14:textId="1523009D" w:rsidR="00482F3D" w:rsidRPr="00482F3D" w:rsidRDefault="00482F3D" w:rsidP="00482F3D"/>
    <w:p w14:paraId="15188108" w14:textId="681AC601" w:rsidR="00012D25" w:rsidRDefault="00012D25" w:rsidP="00012D25"/>
    <w:p w14:paraId="662AF3BF" w14:textId="44E20B6E" w:rsidR="00012D25" w:rsidRPr="00012D25" w:rsidRDefault="00482F3D" w:rsidP="00012D25">
      <w:r>
        <w:rPr>
          <w:noProof/>
        </w:rPr>
        <w:drawing>
          <wp:inline distT="0" distB="0" distL="0" distR="0" wp14:anchorId="0D52BBAE" wp14:editId="0918B1BD">
            <wp:extent cx="5641262" cy="54027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9946" cy="5420649"/>
                    </a:xfrm>
                    <a:prstGeom prst="rect">
                      <a:avLst/>
                    </a:prstGeom>
                    <a:noFill/>
                    <a:ln>
                      <a:noFill/>
                    </a:ln>
                  </pic:spPr>
                </pic:pic>
              </a:graphicData>
            </a:graphic>
          </wp:inline>
        </w:drawing>
      </w:r>
    </w:p>
    <w:p w14:paraId="4A487FCB" w14:textId="4A180701" w:rsidR="00012D25" w:rsidRDefault="00012D25"/>
    <w:p w14:paraId="16D17CF8" w14:textId="7DB3F422" w:rsidR="00385B53" w:rsidRDefault="00385B53"/>
    <w:p w14:paraId="7BA9A579" w14:textId="363E0D2A" w:rsidR="00385B53" w:rsidRDefault="00385B53"/>
    <w:p w14:paraId="058BE7FE" w14:textId="634FA5AE" w:rsidR="00385B53" w:rsidRDefault="00385B53"/>
    <w:p w14:paraId="0193FD13" w14:textId="256074DB" w:rsidR="00385B53" w:rsidRDefault="00385B53"/>
    <w:p w14:paraId="77F95ABB" w14:textId="15066D7E" w:rsidR="00385B53" w:rsidRDefault="00385B53"/>
    <w:p w14:paraId="1BE493D7" w14:textId="16548429" w:rsidR="00385B53" w:rsidRDefault="00385B53" w:rsidP="00385B53">
      <w:pPr>
        <w:pStyle w:val="Heading1"/>
        <w:rPr>
          <w:sz w:val="56"/>
          <w:szCs w:val="56"/>
        </w:rPr>
      </w:pPr>
      <w:r>
        <w:rPr>
          <w:sz w:val="56"/>
          <w:szCs w:val="56"/>
        </w:rPr>
        <w:lastRenderedPageBreak/>
        <w:t>Normalized</w:t>
      </w:r>
      <w:r>
        <w:rPr>
          <w:sz w:val="56"/>
          <w:szCs w:val="56"/>
        </w:rPr>
        <w:t xml:space="preserve"> ER Model</w:t>
      </w:r>
    </w:p>
    <w:p w14:paraId="435EE3E6" w14:textId="16443B1F" w:rsidR="00385B53" w:rsidRPr="00B71223" w:rsidRDefault="00D24AE4" w:rsidP="00D24AE4">
      <w:pPr>
        <w:pStyle w:val="ListParagraph"/>
        <w:numPr>
          <w:ilvl w:val="0"/>
          <w:numId w:val="20"/>
        </w:numPr>
      </w:pPr>
      <w:r>
        <w:rPr>
          <w:sz w:val="36"/>
          <w:szCs w:val="36"/>
        </w:rPr>
        <w:t xml:space="preserve">Since </w:t>
      </w:r>
      <w:r w:rsidR="00B71223">
        <w:rPr>
          <w:sz w:val="36"/>
          <w:szCs w:val="36"/>
        </w:rPr>
        <w:t>Workers and Customers have many common attributes, added a table person to store common details</w:t>
      </w:r>
    </w:p>
    <w:p w14:paraId="11282466" w14:textId="1499E69E" w:rsidR="00B71223" w:rsidRPr="002B75EC" w:rsidRDefault="008411C2" w:rsidP="00D24AE4">
      <w:pPr>
        <w:pStyle w:val="ListParagraph"/>
        <w:numPr>
          <w:ilvl w:val="0"/>
          <w:numId w:val="20"/>
        </w:numPr>
      </w:pPr>
      <w:r>
        <w:rPr>
          <w:sz w:val="36"/>
          <w:szCs w:val="36"/>
        </w:rPr>
        <w:t>Added the payroll section to display Salaries.</w:t>
      </w:r>
    </w:p>
    <w:p w14:paraId="6F30F6E4" w14:textId="72EFE9B0" w:rsidR="002B75EC" w:rsidRDefault="002B75EC" w:rsidP="00D24AE4">
      <w:pPr>
        <w:pStyle w:val="ListParagraph"/>
        <w:numPr>
          <w:ilvl w:val="0"/>
          <w:numId w:val="20"/>
        </w:numPr>
      </w:pPr>
      <w:r>
        <w:rPr>
          <w:sz w:val="36"/>
          <w:szCs w:val="36"/>
        </w:rPr>
        <w:t>Modified few Internal structures as well</w:t>
      </w:r>
    </w:p>
    <w:p w14:paraId="50640822" w14:textId="77777777" w:rsidR="00385B53" w:rsidRPr="00385B53" w:rsidRDefault="00385B53" w:rsidP="00385B53"/>
    <w:p w14:paraId="32A326E8" w14:textId="600B3B1F" w:rsidR="00385B53" w:rsidRDefault="002B75EC">
      <w:r>
        <w:rPr>
          <w:noProof/>
        </w:rPr>
        <w:drawing>
          <wp:inline distT="0" distB="0" distL="0" distR="0" wp14:anchorId="6202F9AD" wp14:editId="74EC7C67">
            <wp:extent cx="5263515" cy="454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4540250"/>
                    </a:xfrm>
                    <a:prstGeom prst="rect">
                      <a:avLst/>
                    </a:prstGeom>
                    <a:noFill/>
                    <a:ln>
                      <a:noFill/>
                    </a:ln>
                  </pic:spPr>
                </pic:pic>
              </a:graphicData>
            </a:graphic>
          </wp:inline>
        </w:drawing>
      </w:r>
    </w:p>
    <w:p w14:paraId="29E807E1" w14:textId="458300A1" w:rsidR="00D96C98" w:rsidRDefault="00D96C98"/>
    <w:p w14:paraId="4DBBFBAD" w14:textId="3FB2F7DC" w:rsidR="00D96C98" w:rsidRDefault="00D96C98"/>
    <w:p w14:paraId="4FDB8EDC" w14:textId="350462E4" w:rsidR="00D96C98" w:rsidRDefault="00D96C98"/>
    <w:p w14:paraId="04529DEC" w14:textId="70811915" w:rsidR="00D96C98" w:rsidRDefault="00D96C98"/>
    <w:p w14:paraId="23AC3D3B" w14:textId="21B5CAFD" w:rsidR="00D96C98" w:rsidRDefault="00D96C98"/>
    <w:p w14:paraId="350F564C" w14:textId="2A997E9E" w:rsidR="00320F19" w:rsidRDefault="00320F19" w:rsidP="00320F19">
      <w:pPr>
        <w:pStyle w:val="Heading1"/>
        <w:rPr>
          <w:sz w:val="56"/>
          <w:szCs w:val="56"/>
        </w:rPr>
      </w:pPr>
      <w:r>
        <w:rPr>
          <w:sz w:val="56"/>
          <w:szCs w:val="56"/>
        </w:rPr>
        <w:lastRenderedPageBreak/>
        <w:t>Implementations</w:t>
      </w:r>
    </w:p>
    <w:p w14:paraId="5D9B38EE" w14:textId="58FB32E3" w:rsidR="00206335" w:rsidRDefault="00206335" w:rsidP="00206335">
      <w:pPr>
        <w:pStyle w:val="ListParagraph"/>
        <w:numPr>
          <w:ilvl w:val="0"/>
          <w:numId w:val="21"/>
        </w:numPr>
        <w:rPr>
          <w:sz w:val="36"/>
          <w:szCs w:val="36"/>
        </w:rPr>
      </w:pPr>
      <w:r>
        <w:rPr>
          <w:sz w:val="36"/>
          <w:szCs w:val="36"/>
        </w:rPr>
        <w:t>Created the following Views using sub-queries, Joins, UNION operator etc.</w:t>
      </w:r>
    </w:p>
    <w:p w14:paraId="6BA8AA9D" w14:textId="10E0D6DF" w:rsidR="00206335" w:rsidRDefault="00206335" w:rsidP="00206335">
      <w:pPr>
        <w:pStyle w:val="ListParagraph"/>
        <w:numPr>
          <w:ilvl w:val="0"/>
          <w:numId w:val="22"/>
        </w:numPr>
        <w:rPr>
          <w:sz w:val="36"/>
          <w:szCs w:val="36"/>
        </w:rPr>
      </w:pPr>
      <w:r>
        <w:rPr>
          <w:sz w:val="36"/>
          <w:szCs w:val="36"/>
        </w:rPr>
        <w:t>View Payroll based on designation, if worker is a Manager salary will be work hours*100, if he is a Cashier salary will be work hours*50 etc.</w:t>
      </w:r>
    </w:p>
    <w:p w14:paraId="664BC35C" w14:textId="597E2C54" w:rsidR="00206335" w:rsidRDefault="00206335" w:rsidP="00206335">
      <w:pPr>
        <w:pStyle w:val="ListParagraph"/>
        <w:numPr>
          <w:ilvl w:val="0"/>
          <w:numId w:val="22"/>
        </w:numPr>
        <w:rPr>
          <w:sz w:val="36"/>
          <w:szCs w:val="36"/>
        </w:rPr>
      </w:pPr>
      <w:r>
        <w:rPr>
          <w:sz w:val="36"/>
          <w:szCs w:val="36"/>
        </w:rPr>
        <w:t>View List of customers</w:t>
      </w:r>
    </w:p>
    <w:p w14:paraId="58777472" w14:textId="77777777" w:rsidR="00206335" w:rsidRDefault="00206335" w:rsidP="00206335">
      <w:pPr>
        <w:pStyle w:val="ListParagraph"/>
        <w:ind w:left="1080"/>
        <w:rPr>
          <w:sz w:val="36"/>
          <w:szCs w:val="36"/>
        </w:rPr>
      </w:pPr>
    </w:p>
    <w:p w14:paraId="1CB37998" w14:textId="05EB71E6" w:rsidR="00206335" w:rsidRDefault="00206335" w:rsidP="00206335">
      <w:pPr>
        <w:pStyle w:val="ListParagraph"/>
        <w:numPr>
          <w:ilvl w:val="0"/>
          <w:numId w:val="21"/>
        </w:numPr>
        <w:rPr>
          <w:sz w:val="36"/>
          <w:szCs w:val="36"/>
        </w:rPr>
      </w:pPr>
      <w:r>
        <w:rPr>
          <w:sz w:val="36"/>
          <w:szCs w:val="36"/>
        </w:rPr>
        <w:t>Create procedures with transactions included in some procedures</w:t>
      </w:r>
    </w:p>
    <w:p w14:paraId="347D400C" w14:textId="6EA93490" w:rsidR="00206335" w:rsidRDefault="00206335" w:rsidP="00206335">
      <w:pPr>
        <w:pStyle w:val="ListParagraph"/>
        <w:numPr>
          <w:ilvl w:val="0"/>
          <w:numId w:val="22"/>
        </w:numPr>
        <w:rPr>
          <w:sz w:val="36"/>
          <w:szCs w:val="36"/>
        </w:rPr>
      </w:pPr>
      <w:r>
        <w:rPr>
          <w:sz w:val="36"/>
          <w:szCs w:val="36"/>
        </w:rPr>
        <w:t>Proc</w:t>
      </w:r>
      <w:r w:rsidR="006752CD">
        <w:rPr>
          <w:sz w:val="36"/>
          <w:szCs w:val="36"/>
        </w:rPr>
        <w:t>edures to insert data.</w:t>
      </w:r>
    </w:p>
    <w:p w14:paraId="6C52658E" w14:textId="0C55D944" w:rsidR="006752CD" w:rsidRDefault="006752CD" w:rsidP="00206335">
      <w:pPr>
        <w:pStyle w:val="ListParagraph"/>
        <w:numPr>
          <w:ilvl w:val="0"/>
          <w:numId w:val="22"/>
        </w:numPr>
        <w:rPr>
          <w:sz w:val="36"/>
          <w:szCs w:val="36"/>
        </w:rPr>
      </w:pPr>
      <w:r>
        <w:rPr>
          <w:sz w:val="36"/>
          <w:szCs w:val="36"/>
        </w:rPr>
        <w:t>Procedures to update data</w:t>
      </w:r>
    </w:p>
    <w:p w14:paraId="547CC77D" w14:textId="22023122" w:rsidR="006752CD" w:rsidRPr="00206335" w:rsidRDefault="006752CD" w:rsidP="00206335">
      <w:pPr>
        <w:pStyle w:val="ListParagraph"/>
        <w:numPr>
          <w:ilvl w:val="0"/>
          <w:numId w:val="22"/>
        </w:numPr>
        <w:rPr>
          <w:sz w:val="36"/>
          <w:szCs w:val="36"/>
        </w:rPr>
      </w:pPr>
      <w:r>
        <w:rPr>
          <w:sz w:val="36"/>
          <w:szCs w:val="36"/>
        </w:rPr>
        <w:t>Inserting using subqueries and select statement</w:t>
      </w:r>
    </w:p>
    <w:p w14:paraId="56391B7C" w14:textId="0E4FC6AB" w:rsidR="00D96C98" w:rsidRDefault="00D96C98"/>
    <w:p w14:paraId="258535FC" w14:textId="0274D04E" w:rsidR="00085267" w:rsidRDefault="00085267"/>
    <w:p w14:paraId="5667E5F3" w14:textId="6AED7C29" w:rsidR="00085267" w:rsidRDefault="00085267"/>
    <w:p w14:paraId="33C11C6B" w14:textId="126C0187" w:rsidR="00085267" w:rsidRDefault="00085267"/>
    <w:p w14:paraId="5483448D" w14:textId="4AE9AB04" w:rsidR="00085267" w:rsidRDefault="00085267"/>
    <w:p w14:paraId="01529179" w14:textId="57A37A57" w:rsidR="00085267" w:rsidRDefault="00085267"/>
    <w:p w14:paraId="35993BF7" w14:textId="529E484C" w:rsidR="00085267" w:rsidRDefault="00085267"/>
    <w:p w14:paraId="1D487616" w14:textId="7FE6E1BC" w:rsidR="00085267" w:rsidRDefault="00085267"/>
    <w:p w14:paraId="576EEEE5" w14:textId="55CF9BEF" w:rsidR="00085267" w:rsidRDefault="00085267"/>
    <w:p w14:paraId="189E0A60" w14:textId="0200C398" w:rsidR="00085267" w:rsidRDefault="00085267"/>
    <w:p w14:paraId="725C52F7" w14:textId="5AE7C923" w:rsidR="00085267" w:rsidRDefault="00085267"/>
    <w:p w14:paraId="091C3AC8" w14:textId="1B07AFD3" w:rsidR="00085267" w:rsidRDefault="00085267"/>
    <w:p w14:paraId="2E5AE696" w14:textId="3C624507" w:rsidR="00085267" w:rsidRDefault="00085267" w:rsidP="00085267">
      <w:pPr>
        <w:pStyle w:val="Heading1"/>
        <w:rPr>
          <w:sz w:val="56"/>
          <w:szCs w:val="56"/>
        </w:rPr>
      </w:pPr>
      <w:r>
        <w:rPr>
          <w:sz w:val="56"/>
          <w:szCs w:val="56"/>
        </w:rPr>
        <w:lastRenderedPageBreak/>
        <w:t>Dump Queries</w:t>
      </w:r>
      <w:bookmarkStart w:id="5" w:name="_GoBack"/>
      <w:bookmarkEnd w:id="5"/>
    </w:p>
    <w:p w14:paraId="10F0E8BA" w14:textId="051CEE75" w:rsidR="00085267" w:rsidRDefault="00085267"/>
    <w:p w14:paraId="41F4AB89" w14:textId="626586FA" w:rsidR="00085267" w:rsidRDefault="00085267"/>
    <w:p w14:paraId="03E1B68E" w14:textId="77777777" w:rsidR="00085267" w:rsidRDefault="00085267" w:rsidP="00085267">
      <w:r>
        <w:t>CREATE DATABASE  IF NOT EXISTS `mydb` /*!40100 DEFAULT CHARACTER SET utf8 */;</w:t>
      </w:r>
    </w:p>
    <w:p w14:paraId="05250A88" w14:textId="77777777" w:rsidR="00085267" w:rsidRDefault="00085267" w:rsidP="00085267">
      <w:r>
        <w:t>USE `mydb`;</w:t>
      </w:r>
    </w:p>
    <w:p w14:paraId="7911A592" w14:textId="77777777" w:rsidR="00085267" w:rsidRDefault="00085267" w:rsidP="00085267">
      <w:r>
        <w:t>-- MySQL dump 10.13  Distrib 8.0.13, for Win64 (x86_64)</w:t>
      </w:r>
    </w:p>
    <w:p w14:paraId="3509CBA6" w14:textId="77777777" w:rsidR="00085267" w:rsidRDefault="00085267" w:rsidP="00085267">
      <w:r>
        <w:t>--</w:t>
      </w:r>
    </w:p>
    <w:p w14:paraId="53D671A6" w14:textId="77777777" w:rsidR="00085267" w:rsidRDefault="00085267" w:rsidP="00085267">
      <w:r>
        <w:t>-- Host: localhost    Database: mydb</w:t>
      </w:r>
    </w:p>
    <w:p w14:paraId="64D2DF0B" w14:textId="77777777" w:rsidR="00085267" w:rsidRDefault="00085267" w:rsidP="00085267">
      <w:r>
        <w:t>-- ------------------------------------------------------</w:t>
      </w:r>
    </w:p>
    <w:p w14:paraId="08C39EDD" w14:textId="77777777" w:rsidR="00085267" w:rsidRDefault="00085267" w:rsidP="00085267">
      <w:r>
        <w:t>-- Server version</w:t>
      </w:r>
      <w:r>
        <w:tab/>
        <w:t>8.0.13</w:t>
      </w:r>
    </w:p>
    <w:p w14:paraId="53B22D0C" w14:textId="77777777" w:rsidR="00085267" w:rsidRDefault="00085267" w:rsidP="00085267"/>
    <w:p w14:paraId="7576F801" w14:textId="77777777" w:rsidR="00085267" w:rsidRDefault="00085267" w:rsidP="00085267">
      <w:r>
        <w:t>/*!40101 SET @OLD_CHARACTER_SET_CLIENT=@@CHARACTER_SET_CLIENT */;</w:t>
      </w:r>
    </w:p>
    <w:p w14:paraId="7015259D" w14:textId="77777777" w:rsidR="00085267" w:rsidRDefault="00085267" w:rsidP="00085267">
      <w:r>
        <w:t>/*!40101 SET @OLD_CHARACTER_SET_RESULTS=@@CHARACTER_SET_RESULTS */;</w:t>
      </w:r>
    </w:p>
    <w:p w14:paraId="7650DD8F" w14:textId="77777777" w:rsidR="00085267" w:rsidRDefault="00085267" w:rsidP="00085267">
      <w:r>
        <w:t>/*!40101 SET @OLD_COLLATION_CONNECTION=@@COLLATION_CONNECTION */;</w:t>
      </w:r>
    </w:p>
    <w:p w14:paraId="1750BBF3" w14:textId="77777777" w:rsidR="00085267" w:rsidRDefault="00085267" w:rsidP="00085267">
      <w:r>
        <w:t xml:space="preserve"> SET NAMES utf8 ;</w:t>
      </w:r>
    </w:p>
    <w:p w14:paraId="0F471CA4" w14:textId="77777777" w:rsidR="00085267" w:rsidRDefault="00085267" w:rsidP="00085267">
      <w:r>
        <w:t>/*!40103 SET @OLD_TIME_ZONE=@@TIME_ZONE */;</w:t>
      </w:r>
    </w:p>
    <w:p w14:paraId="36227E5E" w14:textId="77777777" w:rsidR="00085267" w:rsidRDefault="00085267" w:rsidP="00085267">
      <w:r>
        <w:t>/*!40103 SET TIME_ZONE='+00:00' */;</w:t>
      </w:r>
    </w:p>
    <w:p w14:paraId="6456BE3A" w14:textId="77777777" w:rsidR="00085267" w:rsidRDefault="00085267" w:rsidP="00085267">
      <w:r>
        <w:t>/*!40014 SET @OLD_UNIQUE_CHECKS=@@UNIQUE_CHECKS, UNIQUE_CHECKS=0 */;</w:t>
      </w:r>
    </w:p>
    <w:p w14:paraId="6ECCAE5B" w14:textId="77777777" w:rsidR="00085267" w:rsidRDefault="00085267" w:rsidP="00085267">
      <w:r>
        <w:t>/*!40014 SET @OLD_FOREIGN_KEY_CHECKS=@@FOREIGN_KEY_CHECKS, FOREIGN_KEY_CHECKS=0 */;</w:t>
      </w:r>
    </w:p>
    <w:p w14:paraId="3D49B97E" w14:textId="77777777" w:rsidR="00085267" w:rsidRDefault="00085267" w:rsidP="00085267">
      <w:r>
        <w:t>/*!40101 SET @OLD_SQL_MODE=@@SQL_MODE, SQL_MODE='NO_AUTO_VALUE_ON_ZERO' */;</w:t>
      </w:r>
    </w:p>
    <w:p w14:paraId="505DE7EC" w14:textId="77777777" w:rsidR="00085267" w:rsidRDefault="00085267" w:rsidP="00085267">
      <w:r>
        <w:t>/*!40111 SET @OLD_SQL_NOTES=@@SQL_NOTES, SQL_NOTES=0 */;</w:t>
      </w:r>
    </w:p>
    <w:p w14:paraId="3D9717B6" w14:textId="77777777" w:rsidR="00085267" w:rsidRDefault="00085267" w:rsidP="00085267"/>
    <w:p w14:paraId="687565D3" w14:textId="77777777" w:rsidR="00085267" w:rsidRDefault="00085267" w:rsidP="00085267">
      <w:r>
        <w:t>--</w:t>
      </w:r>
    </w:p>
    <w:p w14:paraId="7AD03F24" w14:textId="77777777" w:rsidR="00085267" w:rsidRDefault="00085267" w:rsidP="00085267">
      <w:r>
        <w:lastRenderedPageBreak/>
        <w:t>-- Table structure for table `category`</w:t>
      </w:r>
    </w:p>
    <w:p w14:paraId="22135312" w14:textId="77777777" w:rsidR="00085267" w:rsidRDefault="00085267" w:rsidP="00085267">
      <w:r>
        <w:t>--</w:t>
      </w:r>
    </w:p>
    <w:p w14:paraId="5A66B147" w14:textId="77777777" w:rsidR="00085267" w:rsidRDefault="00085267" w:rsidP="00085267"/>
    <w:p w14:paraId="30ABE588" w14:textId="77777777" w:rsidR="00085267" w:rsidRDefault="00085267" w:rsidP="00085267">
      <w:r>
        <w:t>DROP TABLE IF EXISTS `category`;</w:t>
      </w:r>
    </w:p>
    <w:p w14:paraId="4D916C18" w14:textId="77777777" w:rsidR="00085267" w:rsidRDefault="00085267" w:rsidP="00085267">
      <w:r>
        <w:t>/*!40101 SET @saved_cs_client     = @@character_set_client */;</w:t>
      </w:r>
    </w:p>
    <w:p w14:paraId="5EECBED1" w14:textId="77777777" w:rsidR="00085267" w:rsidRDefault="00085267" w:rsidP="00085267">
      <w:r>
        <w:t xml:space="preserve"> SET character_set_client = utf8mb4 ;</w:t>
      </w:r>
    </w:p>
    <w:p w14:paraId="3B61398F" w14:textId="77777777" w:rsidR="00085267" w:rsidRDefault="00085267" w:rsidP="00085267">
      <w:r>
        <w:t>CREATE TABLE `category` (</w:t>
      </w:r>
    </w:p>
    <w:p w14:paraId="1BE9F06D" w14:textId="77777777" w:rsidR="00085267" w:rsidRDefault="00085267" w:rsidP="00085267">
      <w:r>
        <w:t xml:space="preserve">  `CategoryId` int(10) unsigned NOT NULL AUTO_INCREMENT,</w:t>
      </w:r>
    </w:p>
    <w:p w14:paraId="78B95864" w14:textId="77777777" w:rsidR="00085267" w:rsidRDefault="00085267" w:rsidP="00085267">
      <w:r>
        <w:t xml:space="preserve">  `CategoryName` varchar(20) NOT NULL,</w:t>
      </w:r>
    </w:p>
    <w:p w14:paraId="7980E983" w14:textId="77777777" w:rsidR="00085267" w:rsidRDefault="00085267" w:rsidP="00085267">
      <w:r>
        <w:t xml:space="preserve">  `FoodType` varchar(10) NOT NULL,</w:t>
      </w:r>
    </w:p>
    <w:p w14:paraId="618B4A16" w14:textId="77777777" w:rsidR="00085267" w:rsidRDefault="00085267" w:rsidP="00085267">
      <w:r>
        <w:t xml:space="preserve">  PRIMARY KEY (`CategoryId`)</w:t>
      </w:r>
    </w:p>
    <w:p w14:paraId="37A625CE" w14:textId="77777777" w:rsidR="00085267" w:rsidRDefault="00085267" w:rsidP="00085267">
      <w:r>
        <w:t>) ENGINE=InnoDB AUTO_INCREMENT=7 DEFAULT CHARSET=utf8;</w:t>
      </w:r>
    </w:p>
    <w:p w14:paraId="7C051451" w14:textId="77777777" w:rsidR="00085267" w:rsidRDefault="00085267" w:rsidP="00085267">
      <w:r>
        <w:t>/*!40101 SET character_set_client = @saved_cs_client */;</w:t>
      </w:r>
    </w:p>
    <w:p w14:paraId="69E96860" w14:textId="77777777" w:rsidR="00085267" w:rsidRDefault="00085267" w:rsidP="00085267"/>
    <w:p w14:paraId="3A561BF1" w14:textId="77777777" w:rsidR="00085267" w:rsidRDefault="00085267" w:rsidP="00085267">
      <w:r>
        <w:t>--</w:t>
      </w:r>
    </w:p>
    <w:p w14:paraId="147ACA10" w14:textId="77777777" w:rsidR="00085267" w:rsidRDefault="00085267" w:rsidP="00085267">
      <w:r>
        <w:t>-- Dumping data for table `category`</w:t>
      </w:r>
    </w:p>
    <w:p w14:paraId="45A695AA" w14:textId="77777777" w:rsidR="00085267" w:rsidRDefault="00085267" w:rsidP="00085267">
      <w:r>
        <w:t>--</w:t>
      </w:r>
    </w:p>
    <w:p w14:paraId="22C86A09" w14:textId="77777777" w:rsidR="00085267" w:rsidRDefault="00085267" w:rsidP="00085267"/>
    <w:p w14:paraId="7D98957C" w14:textId="77777777" w:rsidR="00085267" w:rsidRDefault="00085267" w:rsidP="00085267">
      <w:r>
        <w:t>LOCK TABLES `category` WRITE;</w:t>
      </w:r>
    </w:p>
    <w:p w14:paraId="61ABBB6B" w14:textId="77777777" w:rsidR="00085267" w:rsidRDefault="00085267" w:rsidP="00085267">
      <w:r>
        <w:t>/*!40000 ALTER TABLE `category` DISABLE KEYS */;</w:t>
      </w:r>
    </w:p>
    <w:p w14:paraId="1441DE00" w14:textId="77777777" w:rsidR="00085267" w:rsidRDefault="00085267" w:rsidP="00085267">
      <w:r>
        <w:t>INSERT INTO `category` VALUES (1,'Meat Sand-witches','Non-Veg'),(2,'Veg Sand-witches','Veg'),(3,'Meat Dinner PLates','Non-Veg'),(4,'Veg Dinner PLates','Veg'),(5,'Side Orders','Veg'),(6,'Beverages','Veg');</w:t>
      </w:r>
    </w:p>
    <w:p w14:paraId="3DEE6F94" w14:textId="77777777" w:rsidR="00085267" w:rsidRDefault="00085267" w:rsidP="00085267">
      <w:r>
        <w:t>/*!40000 ALTER TABLE `category` ENABLE KEYS */;</w:t>
      </w:r>
    </w:p>
    <w:p w14:paraId="7F3B68D6" w14:textId="77777777" w:rsidR="00085267" w:rsidRDefault="00085267" w:rsidP="00085267">
      <w:r>
        <w:t>UNLOCK TABLES;</w:t>
      </w:r>
    </w:p>
    <w:p w14:paraId="2531E569" w14:textId="77777777" w:rsidR="00085267" w:rsidRDefault="00085267" w:rsidP="00085267"/>
    <w:p w14:paraId="063AB6CE" w14:textId="77777777" w:rsidR="00085267" w:rsidRDefault="00085267" w:rsidP="00085267">
      <w:r>
        <w:t>--</w:t>
      </w:r>
    </w:p>
    <w:p w14:paraId="15839F28" w14:textId="77777777" w:rsidR="00085267" w:rsidRDefault="00085267" w:rsidP="00085267">
      <w:r>
        <w:t>-- Table structure for table `combo`</w:t>
      </w:r>
    </w:p>
    <w:p w14:paraId="757D7C59" w14:textId="77777777" w:rsidR="00085267" w:rsidRDefault="00085267" w:rsidP="00085267">
      <w:r>
        <w:lastRenderedPageBreak/>
        <w:t>--</w:t>
      </w:r>
    </w:p>
    <w:p w14:paraId="6A1852B9" w14:textId="77777777" w:rsidR="00085267" w:rsidRDefault="00085267" w:rsidP="00085267"/>
    <w:p w14:paraId="422A6EBB" w14:textId="77777777" w:rsidR="00085267" w:rsidRDefault="00085267" w:rsidP="00085267">
      <w:r>
        <w:t>DROP TABLE IF EXISTS `combo`;</w:t>
      </w:r>
    </w:p>
    <w:p w14:paraId="70E6C882" w14:textId="77777777" w:rsidR="00085267" w:rsidRDefault="00085267" w:rsidP="00085267">
      <w:r>
        <w:t>/*!40101 SET @saved_cs_client     = @@character_set_client */;</w:t>
      </w:r>
    </w:p>
    <w:p w14:paraId="60A7157E" w14:textId="77777777" w:rsidR="00085267" w:rsidRDefault="00085267" w:rsidP="00085267">
      <w:r>
        <w:t xml:space="preserve"> SET character_set_client = utf8mb4 ;</w:t>
      </w:r>
    </w:p>
    <w:p w14:paraId="04F05CC4" w14:textId="77777777" w:rsidR="00085267" w:rsidRDefault="00085267" w:rsidP="00085267">
      <w:r>
        <w:t>CREATE TABLE `combo` (</w:t>
      </w:r>
    </w:p>
    <w:p w14:paraId="14238474" w14:textId="77777777" w:rsidR="00085267" w:rsidRDefault="00085267" w:rsidP="00085267">
      <w:r>
        <w:t xml:space="preserve">  `ComboId` int(10) unsigned NOT NULL AUTO_INCREMENT,</w:t>
      </w:r>
    </w:p>
    <w:p w14:paraId="319D00ED" w14:textId="77777777" w:rsidR="00085267" w:rsidRDefault="00085267" w:rsidP="00085267">
      <w:r>
        <w:t xml:space="preserve">  `ComboName` varchar(45) NOT NULL,</w:t>
      </w:r>
    </w:p>
    <w:p w14:paraId="6F395312" w14:textId="77777777" w:rsidR="00085267" w:rsidRDefault="00085267" w:rsidP="00085267">
      <w:r>
        <w:t xml:space="preserve">  `ComboPrice` float NOT NULL,</w:t>
      </w:r>
    </w:p>
    <w:p w14:paraId="0534C49E" w14:textId="77777777" w:rsidR="00085267" w:rsidRDefault="00085267" w:rsidP="00085267">
      <w:r>
        <w:t xml:space="preserve">  PRIMARY KEY (`ComboId`)</w:t>
      </w:r>
    </w:p>
    <w:p w14:paraId="5467843D" w14:textId="77777777" w:rsidR="00085267" w:rsidRDefault="00085267" w:rsidP="00085267">
      <w:r>
        <w:t>) ENGINE=InnoDB AUTO_INCREMENT=3 DEFAULT CHARSET=utf8;</w:t>
      </w:r>
    </w:p>
    <w:p w14:paraId="224903C2" w14:textId="77777777" w:rsidR="00085267" w:rsidRDefault="00085267" w:rsidP="00085267">
      <w:r>
        <w:t>/*!40101 SET character_set_client = @saved_cs_client */;</w:t>
      </w:r>
    </w:p>
    <w:p w14:paraId="6621FD05" w14:textId="77777777" w:rsidR="00085267" w:rsidRDefault="00085267" w:rsidP="00085267"/>
    <w:p w14:paraId="40F496F6" w14:textId="77777777" w:rsidR="00085267" w:rsidRDefault="00085267" w:rsidP="00085267">
      <w:r>
        <w:t>--</w:t>
      </w:r>
    </w:p>
    <w:p w14:paraId="025035A9" w14:textId="77777777" w:rsidR="00085267" w:rsidRDefault="00085267" w:rsidP="00085267">
      <w:r>
        <w:t>-- Dumping data for table `combo`</w:t>
      </w:r>
    </w:p>
    <w:p w14:paraId="5A274326" w14:textId="77777777" w:rsidR="00085267" w:rsidRDefault="00085267" w:rsidP="00085267">
      <w:r>
        <w:t>--</w:t>
      </w:r>
    </w:p>
    <w:p w14:paraId="2F47EFD6" w14:textId="77777777" w:rsidR="00085267" w:rsidRDefault="00085267" w:rsidP="00085267"/>
    <w:p w14:paraId="75C8A5DA" w14:textId="77777777" w:rsidR="00085267" w:rsidRDefault="00085267" w:rsidP="00085267">
      <w:r>
        <w:t>LOCK TABLES `combo` WRITE;</w:t>
      </w:r>
    </w:p>
    <w:p w14:paraId="2D8F967B" w14:textId="77777777" w:rsidR="00085267" w:rsidRDefault="00085267" w:rsidP="00085267">
      <w:r>
        <w:t>/*!40000 ALTER TABLE `combo` DISABLE KEYS */;</w:t>
      </w:r>
    </w:p>
    <w:p w14:paraId="788CB0F1" w14:textId="77777777" w:rsidR="00085267" w:rsidRDefault="00085267" w:rsidP="00085267">
      <w:r>
        <w:t>INSERT INTO `combo` VALUES (1,'Veg Sand-witch Combo',11.99),(2,'Non-veg Combo',11.99);</w:t>
      </w:r>
    </w:p>
    <w:p w14:paraId="486CF999" w14:textId="77777777" w:rsidR="00085267" w:rsidRDefault="00085267" w:rsidP="00085267">
      <w:r>
        <w:t>/*!40000 ALTER TABLE `combo` ENABLE KEYS */;</w:t>
      </w:r>
    </w:p>
    <w:p w14:paraId="17B039BA" w14:textId="77777777" w:rsidR="00085267" w:rsidRDefault="00085267" w:rsidP="00085267">
      <w:r>
        <w:t>UNLOCK TABLES;</w:t>
      </w:r>
    </w:p>
    <w:p w14:paraId="5EA3518F" w14:textId="77777777" w:rsidR="00085267" w:rsidRDefault="00085267" w:rsidP="00085267"/>
    <w:p w14:paraId="3A7CD59C" w14:textId="77777777" w:rsidR="00085267" w:rsidRDefault="00085267" w:rsidP="00085267">
      <w:r>
        <w:t>--</w:t>
      </w:r>
    </w:p>
    <w:p w14:paraId="621B8268" w14:textId="77777777" w:rsidR="00085267" w:rsidRDefault="00085267" w:rsidP="00085267">
      <w:r>
        <w:t>-- Table structure for table `combo_has_menuitems`</w:t>
      </w:r>
    </w:p>
    <w:p w14:paraId="5466CD96" w14:textId="77777777" w:rsidR="00085267" w:rsidRDefault="00085267" w:rsidP="00085267">
      <w:r>
        <w:t>--</w:t>
      </w:r>
    </w:p>
    <w:p w14:paraId="06E9CC5C" w14:textId="77777777" w:rsidR="00085267" w:rsidRDefault="00085267" w:rsidP="00085267"/>
    <w:p w14:paraId="5251A93B" w14:textId="77777777" w:rsidR="00085267" w:rsidRDefault="00085267" w:rsidP="00085267">
      <w:r>
        <w:t>DROP TABLE IF EXISTS `combo_has_menuitems`;</w:t>
      </w:r>
    </w:p>
    <w:p w14:paraId="21D62509" w14:textId="77777777" w:rsidR="00085267" w:rsidRDefault="00085267" w:rsidP="00085267">
      <w:r>
        <w:t>/*!40101 SET @saved_cs_client     = @@character_set_client */;</w:t>
      </w:r>
    </w:p>
    <w:p w14:paraId="2F5793A0" w14:textId="77777777" w:rsidR="00085267" w:rsidRDefault="00085267" w:rsidP="00085267">
      <w:r>
        <w:lastRenderedPageBreak/>
        <w:t xml:space="preserve"> SET character_set_client = utf8mb4 ;</w:t>
      </w:r>
    </w:p>
    <w:p w14:paraId="4DC7344B" w14:textId="77777777" w:rsidR="00085267" w:rsidRDefault="00085267" w:rsidP="00085267">
      <w:r>
        <w:t>CREATE TABLE `combo_has_menuitems` (</w:t>
      </w:r>
    </w:p>
    <w:p w14:paraId="6E2E12E9" w14:textId="77777777" w:rsidR="00085267" w:rsidRDefault="00085267" w:rsidP="00085267">
      <w:r>
        <w:t xml:space="preserve">  `Combo_ComboId` int(10) unsigned NOT NULL,</w:t>
      </w:r>
    </w:p>
    <w:p w14:paraId="78986389" w14:textId="77777777" w:rsidR="00085267" w:rsidRDefault="00085267" w:rsidP="00085267">
      <w:r>
        <w:t xml:space="preserve">  `MenuItems_MenuItemsId` int(10) unsigned NOT NULL,</w:t>
      </w:r>
    </w:p>
    <w:p w14:paraId="092F7862" w14:textId="77777777" w:rsidR="00085267" w:rsidRDefault="00085267" w:rsidP="00085267">
      <w:r>
        <w:t xml:space="preserve">  `NumberOfCombos` varchar(45) NOT NULL,</w:t>
      </w:r>
    </w:p>
    <w:p w14:paraId="7D29F395" w14:textId="77777777" w:rsidR="00085267" w:rsidRDefault="00085267" w:rsidP="00085267">
      <w:r>
        <w:t xml:space="preserve">  PRIMARY KEY (`Combo_ComboId`,`MenuItems_MenuItemsId`),</w:t>
      </w:r>
    </w:p>
    <w:p w14:paraId="4D728CDF" w14:textId="77777777" w:rsidR="00085267" w:rsidRDefault="00085267" w:rsidP="00085267">
      <w:r>
        <w:t xml:space="preserve">  KEY `fk_Combo_has_MenuItems_MenuItems1_idx` (`MenuItems_MenuItemsId`),</w:t>
      </w:r>
    </w:p>
    <w:p w14:paraId="3E9316A9" w14:textId="77777777" w:rsidR="00085267" w:rsidRDefault="00085267" w:rsidP="00085267">
      <w:r>
        <w:t xml:space="preserve">  KEY `fk_Combo_has_MenuItems_Combo1_idx` (`Combo_ComboId`),</w:t>
      </w:r>
    </w:p>
    <w:p w14:paraId="2BD92E75" w14:textId="77777777" w:rsidR="00085267" w:rsidRDefault="00085267" w:rsidP="00085267">
      <w:r>
        <w:t xml:space="preserve">  CONSTRAINT `fk_Combo_has_MenuItems_Combo1` FOREIGN KEY (`Combo_ComboId`) REFERENCES `combo` (`comboid`),</w:t>
      </w:r>
    </w:p>
    <w:p w14:paraId="45D808E8" w14:textId="77777777" w:rsidR="00085267" w:rsidRDefault="00085267" w:rsidP="00085267">
      <w:r>
        <w:t xml:space="preserve">  CONSTRAINT `fk_Combo_has_MenuItems_MenuItems1` FOREIGN KEY (`MenuItems_MenuItemsId`) REFERENCES `menuitems` (`menuitemsid`)</w:t>
      </w:r>
    </w:p>
    <w:p w14:paraId="0BDA9449" w14:textId="77777777" w:rsidR="00085267" w:rsidRDefault="00085267" w:rsidP="00085267">
      <w:r>
        <w:t>) ENGINE=InnoDB DEFAULT CHARSET=utf8;</w:t>
      </w:r>
    </w:p>
    <w:p w14:paraId="5B776C7D" w14:textId="77777777" w:rsidR="00085267" w:rsidRDefault="00085267" w:rsidP="00085267">
      <w:r>
        <w:t>/*!40101 SET character_set_client = @saved_cs_client */;</w:t>
      </w:r>
    </w:p>
    <w:p w14:paraId="0F89EB8D" w14:textId="77777777" w:rsidR="00085267" w:rsidRDefault="00085267" w:rsidP="00085267"/>
    <w:p w14:paraId="391E4887" w14:textId="77777777" w:rsidR="00085267" w:rsidRDefault="00085267" w:rsidP="00085267">
      <w:r>
        <w:t>--</w:t>
      </w:r>
    </w:p>
    <w:p w14:paraId="59D147BF" w14:textId="77777777" w:rsidR="00085267" w:rsidRDefault="00085267" w:rsidP="00085267">
      <w:r>
        <w:t>-- Dumping data for table `combo_has_menuitems`</w:t>
      </w:r>
    </w:p>
    <w:p w14:paraId="4CBA4905" w14:textId="77777777" w:rsidR="00085267" w:rsidRDefault="00085267" w:rsidP="00085267">
      <w:r>
        <w:t>--</w:t>
      </w:r>
    </w:p>
    <w:p w14:paraId="21902E78" w14:textId="77777777" w:rsidR="00085267" w:rsidRDefault="00085267" w:rsidP="00085267"/>
    <w:p w14:paraId="3353696B" w14:textId="77777777" w:rsidR="00085267" w:rsidRDefault="00085267" w:rsidP="00085267">
      <w:r>
        <w:t>LOCK TABLES `combo_has_menuitems` WRITE;</w:t>
      </w:r>
    </w:p>
    <w:p w14:paraId="21FFEDB6" w14:textId="77777777" w:rsidR="00085267" w:rsidRDefault="00085267" w:rsidP="00085267">
      <w:r>
        <w:t>/*!40000 ALTER TABLE `combo_has_menuitems` DISABLE KEYS */;</w:t>
      </w:r>
    </w:p>
    <w:p w14:paraId="724F2FAA" w14:textId="77777777" w:rsidR="00085267" w:rsidRDefault="00085267" w:rsidP="00085267">
      <w:r>
        <w:t>INSERT INTO `combo_has_menuitems` VALUES (1,3,'1'),(1,9,'1'),(1,11,'1'),(2,1,'1'),(2,9,'1'),(2,11,'1');</w:t>
      </w:r>
    </w:p>
    <w:p w14:paraId="62E470B6" w14:textId="77777777" w:rsidR="00085267" w:rsidRDefault="00085267" w:rsidP="00085267">
      <w:r>
        <w:t>/*!40000 ALTER TABLE `combo_has_menuitems` ENABLE KEYS */;</w:t>
      </w:r>
    </w:p>
    <w:p w14:paraId="70C4DBF1" w14:textId="77777777" w:rsidR="00085267" w:rsidRDefault="00085267" w:rsidP="00085267">
      <w:r>
        <w:t>UNLOCK TABLES;</w:t>
      </w:r>
    </w:p>
    <w:p w14:paraId="4B36A6FC" w14:textId="77777777" w:rsidR="00085267" w:rsidRDefault="00085267" w:rsidP="00085267"/>
    <w:p w14:paraId="0AB0E3E6" w14:textId="77777777" w:rsidR="00085267" w:rsidRDefault="00085267" w:rsidP="00085267">
      <w:r>
        <w:t>--</w:t>
      </w:r>
    </w:p>
    <w:p w14:paraId="3F239392" w14:textId="77777777" w:rsidR="00085267" w:rsidRDefault="00085267" w:rsidP="00085267">
      <w:r>
        <w:t>-- Table structure for table `customer`</w:t>
      </w:r>
    </w:p>
    <w:p w14:paraId="52E1178A" w14:textId="77777777" w:rsidR="00085267" w:rsidRDefault="00085267" w:rsidP="00085267">
      <w:r>
        <w:t>--</w:t>
      </w:r>
    </w:p>
    <w:p w14:paraId="2050D842" w14:textId="77777777" w:rsidR="00085267" w:rsidRDefault="00085267" w:rsidP="00085267"/>
    <w:p w14:paraId="58852E9F" w14:textId="77777777" w:rsidR="00085267" w:rsidRDefault="00085267" w:rsidP="00085267">
      <w:r>
        <w:t>DROP TABLE IF EXISTS `customer`;</w:t>
      </w:r>
    </w:p>
    <w:p w14:paraId="085A7104" w14:textId="77777777" w:rsidR="00085267" w:rsidRDefault="00085267" w:rsidP="00085267">
      <w:r>
        <w:t>/*!40101 SET @saved_cs_client     = @@character_set_client */;</w:t>
      </w:r>
    </w:p>
    <w:p w14:paraId="10AE6579" w14:textId="77777777" w:rsidR="00085267" w:rsidRDefault="00085267" w:rsidP="00085267">
      <w:r>
        <w:t xml:space="preserve"> SET character_set_client = utf8mb4 ;</w:t>
      </w:r>
    </w:p>
    <w:p w14:paraId="0D777D38" w14:textId="77777777" w:rsidR="00085267" w:rsidRDefault="00085267" w:rsidP="00085267">
      <w:r>
        <w:t>CREATE TABLE `customer` (</w:t>
      </w:r>
    </w:p>
    <w:p w14:paraId="3C0B91E7" w14:textId="77777777" w:rsidR="00085267" w:rsidRDefault="00085267" w:rsidP="00085267">
      <w:r>
        <w:t xml:space="preserve">  `Person_PersonId` int(10) unsigned NOT NULL,</w:t>
      </w:r>
    </w:p>
    <w:p w14:paraId="22E92C7A" w14:textId="77777777" w:rsidR="00085267" w:rsidRDefault="00085267" w:rsidP="00085267">
      <w:r>
        <w:t xml:space="preserve">  `ModeOfPayment` varchar(45) NOT NULL,</w:t>
      </w:r>
    </w:p>
    <w:p w14:paraId="665C0AD3" w14:textId="77777777" w:rsidR="00085267" w:rsidRDefault="00085267" w:rsidP="00085267">
      <w:r>
        <w:t xml:space="preserve">  PRIMARY KEY (`Person_PersonId`),</w:t>
      </w:r>
    </w:p>
    <w:p w14:paraId="74183DEE" w14:textId="77777777" w:rsidR="00085267" w:rsidRDefault="00085267" w:rsidP="00085267">
      <w:r>
        <w:t xml:space="preserve">  KEY `fk_Customer_Person1_idx` (`Person_PersonId`),</w:t>
      </w:r>
    </w:p>
    <w:p w14:paraId="610CC846" w14:textId="77777777" w:rsidR="00085267" w:rsidRDefault="00085267" w:rsidP="00085267">
      <w:r>
        <w:t xml:space="preserve">  CONSTRAINT `fk_Customer_Person1` FOREIGN KEY (`Person_PersonId`) REFERENCES `person` (`personid`)</w:t>
      </w:r>
    </w:p>
    <w:p w14:paraId="426C062A" w14:textId="77777777" w:rsidR="00085267" w:rsidRDefault="00085267" w:rsidP="00085267">
      <w:r>
        <w:t>) ENGINE=InnoDB DEFAULT CHARSET=utf8;</w:t>
      </w:r>
    </w:p>
    <w:p w14:paraId="45353FD7" w14:textId="77777777" w:rsidR="00085267" w:rsidRDefault="00085267" w:rsidP="00085267">
      <w:r>
        <w:t>/*!40101 SET character_set_client = @saved_cs_client */;</w:t>
      </w:r>
    </w:p>
    <w:p w14:paraId="26DEF8FE" w14:textId="77777777" w:rsidR="00085267" w:rsidRDefault="00085267" w:rsidP="00085267"/>
    <w:p w14:paraId="5302F29A" w14:textId="77777777" w:rsidR="00085267" w:rsidRDefault="00085267" w:rsidP="00085267">
      <w:r>
        <w:t>--</w:t>
      </w:r>
    </w:p>
    <w:p w14:paraId="3321DEFB" w14:textId="77777777" w:rsidR="00085267" w:rsidRDefault="00085267" w:rsidP="00085267">
      <w:r>
        <w:t>-- Dumping data for table `customer`</w:t>
      </w:r>
    </w:p>
    <w:p w14:paraId="3573FF47" w14:textId="77777777" w:rsidR="00085267" w:rsidRDefault="00085267" w:rsidP="00085267">
      <w:r>
        <w:t>--</w:t>
      </w:r>
    </w:p>
    <w:p w14:paraId="3E151432" w14:textId="77777777" w:rsidR="00085267" w:rsidRDefault="00085267" w:rsidP="00085267"/>
    <w:p w14:paraId="49B48DFE" w14:textId="77777777" w:rsidR="00085267" w:rsidRDefault="00085267" w:rsidP="00085267">
      <w:r>
        <w:t>LOCK TABLES `customer` WRITE;</w:t>
      </w:r>
    </w:p>
    <w:p w14:paraId="2EB81C38" w14:textId="77777777" w:rsidR="00085267" w:rsidRDefault="00085267" w:rsidP="00085267">
      <w:r>
        <w:t>/*!40000 ALTER TABLE `customer` DISABLE KEYS */;</w:t>
      </w:r>
    </w:p>
    <w:p w14:paraId="681F6D1A" w14:textId="77777777" w:rsidR="00085267" w:rsidRDefault="00085267" w:rsidP="00085267">
      <w:r>
        <w:t>INSERT INTO `customer` VALUES (4,'Cash'),(5,'Card'),(6,'Cash');</w:t>
      </w:r>
    </w:p>
    <w:p w14:paraId="18A979B4" w14:textId="77777777" w:rsidR="00085267" w:rsidRDefault="00085267" w:rsidP="00085267">
      <w:r>
        <w:t>/*!40000 ALTER TABLE `customer` ENABLE KEYS */;</w:t>
      </w:r>
    </w:p>
    <w:p w14:paraId="38AEC083" w14:textId="77777777" w:rsidR="00085267" w:rsidRDefault="00085267" w:rsidP="00085267">
      <w:r>
        <w:t>UNLOCK TABLES;</w:t>
      </w:r>
    </w:p>
    <w:p w14:paraId="231C3E6E" w14:textId="77777777" w:rsidR="00085267" w:rsidRDefault="00085267" w:rsidP="00085267"/>
    <w:p w14:paraId="0D93B777" w14:textId="77777777" w:rsidR="00085267" w:rsidRDefault="00085267" w:rsidP="00085267">
      <w:r>
        <w:t>--</w:t>
      </w:r>
    </w:p>
    <w:p w14:paraId="76F1F7DD" w14:textId="77777777" w:rsidR="00085267" w:rsidRDefault="00085267" w:rsidP="00085267">
      <w:r>
        <w:t>-- Table structure for table `customerorders`</w:t>
      </w:r>
    </w:p>
    <w:p w14:paraId="3BBEDCDC" w14:textId="77777777" w:rsidR="00085267" w:rsidRDefault="00085267" w:rsidP="00085267">
      <w:r>
        <w:t>--</w:t>
      </w:r>
    </w:p>
    <w:p w14:paraId="242BBC44" w14:textId="77777777" w:rsidR="00085267" w:rsidRDefault="00085267" w:rsidP="00085267"/>
    <w:p w14:paraId="3CE23619" w14:textId="77777777" w:rsidR="00085267" w:rsidRDefault="00085267" w:rsidP="00085267">
      <w:r>
        <w:lastRenderedPageBreak/>
        <w:t>DROP TABLE IF EXISTS `customerorders`;</w:t>
      </w:r>
    </w:p>
    <w:p w14:paraId="4D423C2A" w14:textId="77777777" w:rsidR="00085267" w:rsidRDefault="00085267" w:rsidP="00085267">
      <w:r>
        <w:t>/*!40101 SET @saved_cs_client     = @@character_set_client */;</w:t>
      </w:r>
    </w:p>
    <w:p w14:paraId="010B045C" w14:textId="77777777" w:rsidR="00085267" w:rsidRDefault="00085267" w:rsidP="00085267">
      <w:r>
        <w:t xml:space="preserve"> SET character_set_client = utf8mb4 ;</w:t>
      </w:r>
    </w:p>
    <w:p w14:paraId="1EB2DC85" w14:textId="77777777" w:rsidR="00085267" w:rsidRDefault="00085267" w:rsidP="00085267">
      <w:r>
        <w:t>CREATE TABLE `customerorders` (</w:t>
      </w:r>
    </w:p>
    <w:p w14:paraId="4EC29C67" w14:textId="77777777" w:rsidR="00085267" w:rsidRDefault="00085267" w:rsidP="00085267">
      <w:r>
        <w:t xml:space="preserve">  `CustomerOrdersId` int(10) unsigned NOT NULL AUTO_INCREMENT,</w:t>
      </w:r>
    </w:p>
    <w:p w14:paraId="1AF708B4" w14:textId="77777777" w:rsidR="00085267" w:rsidRDefault="00085267" w:rsidP="00085267">
      <w:r>
        <w:t xml:space="preserve">  `Time` datetime NOT NULL,</w:t>
      </w:r>
    </w:p>
    <w:p w14:paraId="1215A521" w14:textId="77777777" w:rsidR="00085267" w:rsidRDefault="00085267" w:rsidP="00085267">
      <w:r>
        <w:t xml:space="preserve">  `Customer_Person_PersonId` int(10) unsigned DEFAULT NULL,</w:t>
      </w:r>
    </w:p>
    <w:p w14:paraId="636C9E41" w14:textId="77777777" w:rsidR="00085267" w:rsidRDefault="00085267" w:rsidP="00085267">
      <w:r>
        <w:t xml:space="preserve">  `Worker_Person_PersonId` int(10) unsigned DEFAULT NULL,</w:t>
      </w:r>
    </w:p>
    <w:p w14:paraId="59001774" w14:textId="77777777" w:rsidR="00085267" w:rsidRDefault="00085267" w:rsidP="00085267">
      <w:r>
        <w:t xml:space="preserve">  PRIMARY KEY (`CustomerOrdersId`),</w:t>
      </w:r>
    </w:p>
    <w:p w14:paraId="73908FEF" w14:textId="77777777" w:rsidR="00085267" w:rsidRDefault="00085267" w:rsidP="00085267">
      <w:r>
        <w:t xml:space="preserve">  KEY `fk_CustomerOrders_Customer1_idx` (`Customer_Person_PersonId`),</w:t>
      </w:r>
    </w:p>
    <w:p w14:paraId="0BEEB904" w14:textId="77777777" w:rsidR="00085267" w:rsidRDefault="00085267" w:rsidP="00085267">
      <w:r>
        <w:t xml:space="preserve">  KEY `fk_CustomerOrders_Worker1_idx` (`Worker_Person_PersonId`),</w:t>
      </w:r>
    </w:p>
    <w:p w14:paraId="603C8539" w14:textId="77777777" w:rsidR="00085267" w:rsidRDefault="00085267" w:rsidP="00085267">
      <w:r>
        <w:t xml:space="preserve">  CONSTRAINT `fk_CustomerOrders_Customer1` FOREIGN KEY (`Customer_Person_PersonId`) REFERENCES `customer` (`person_personid`),</w:t>
      </w:r>
    </w:p>
    <w:p w14:paraId="0CCFD372" w14:textId="77777777" w:rsidR="00085267" w:rsidRDefault="00085267" w:rsidP="00085267">
      <w:r>
        <w:t xml:space="preserve">  CONSTRAINT `fk_CustomerOrders_Worker1` FOREIGN KEY (`Worker_Person_PersonId`) REFERENCES `worker` (`person_personid`)</w:t>
      </w:r>
    </w:p>
    <w:p w14:paraId="1BEF79EF" w14:textId="77777777" w:rsidR="00085267" w:rsidRDefault="00085267" w:rsidP="00085267">
      <w:r>
        <w:t>) ENGINE=InnoDB AUTO_INCREMENT=6 DEFAULT CHARSET=utf8;</w:t>
      </w:r>
    </w:p>
    <w:p w14:paraId="4D257E2B" w14:textId="77777777" w:rsidR="00085267" w:rsidRDefault="00085267" w:rsidP="00085267">
      <w:r>
        <w:t>/*!40101 SET character_set_client = @saved_cs_client */;</w:t>
      </w:r>
    </w:p>
    <w:p w14:paraId="3266283D" w14:textId="77777777" w:rsidR="00085267" w:rsidRDefault="00085267" w:rsidP="00085267"/>
    <w:p w14:paraId="1422863A" w14:textId="77777777" w:rsidR="00085267" w:rsidRDefault="00085267" w:rsidP="00085267">
      <w:r>
        <w:t>--</w:t>
      </w:r>
    </w:p>
    <w:p w14:paraId="0B841F4A" w14:textId="77777777" w:rsidR="00085267" w:rsidRDefault="00085267" w:rsidP="00085267">
      <w:r>
        <w:t>-- Dumping data for table `customerorders`</w:t>
      </w:r>
    </w:p>
    <w:p w14:paraId="66B1008B" w14:textId="77777777" w:rsidR="00085267" w:rsidRDefault="00085267" w:rsidP="00085267">
      <w:r>
        <w:t>--</w:t>
      </w:r>
    </w:p>
    <w:p w14:paraId="2F6ECA36" w14:textId="77777777" w:rsidR="00085267" w:rsidRDefault="00085267" w:rsidP="00085267"/>
    <w:p w14:paraId="48503ACE" w14:textId="77777777" w:rsidR="00085267" w:rsidRDefault="00085267" w:rsidP="00085267">
      <w:r>
        <w:t>LOCK TABLES `customerorders` WRITE;</w:t>
      </w:r>
    </w:p>
    <w:p w14:paraId="48ECCBB9" w14:textId="77777777" w:rsidR="00085267" w:rsidRDefault="00085267" w:rsidP="00085267">
      <w:r>
        <w:t>/*!40000 ALTER TABLE `customerorders` DISABLE KEYS */;</w:t>
      </w:r>
    </w:p>
    <w:p w14:paraId="3F505EB6" w14:textId="77777777" w:rsidR="00085267" w:rsidRDefault="00085267" w:rsidP="00085267">
      <w:r>
        <w:t>INSERT INTO `customerorders` VALUES (1,'2018-12-13 11:48:42',4,2),(2,'2018-12-13 11:48:42',4,2),(3,'2018-12-13 11:48:42',4,2),(4,'2018-12-13 11:48:42',4,2),(5,'2018-12-13 11:48:42',4,2);</w:t>
      </w:r>
    </w:p>
    <w:p w14:paraId="094E322E" w14:textId="77777777" w:rsidR="00085267" w:rsidRDefault="00085267" w:rsidP="00085267">
      <w:r>
        <w:t>/*!40000 ALTER TABLE `customerorders` ENABLE KEYS */;</w:t>
      </w:r>
    </w:p>
    <w:p w14:paraId="17E7BBD2" w14:textId="77777777" w:rsidR="00085267" w:rsidRDefault="00085267" w:rsidP="00085267">
      <w:r>
        <w:t>UNLOCK TABLES;</w:t>
      </w:r>
    </w:p>
    <w:p w14:paraId="301D281A" w14:textId="77777777" w:rsidR="00085267" w:rsidRDefault="00085267" w:rsidP="00085267"/>
    <w:p w14:paraId="69984BDA" w14:textId="77777777" w:rsidR="00085267" w:rsidRDefault="00085267" w:rsidP="00085267">
      <w:r>
        <w:t>--</w:t>
      </w:r>
    </w:p>
    <w:p w14:paraId="12A2E54E" w14:textId="77777777" w:rsidR="00085267" w:rsidRDefault="00085267" w:rsidP="00085267">
      <w:r>
        <w:t>-- Table structure for table `customerorders_has_combo`</w:t>
      </w:r>
    </w:p>
    <w:p w14:paraId="0E43A586" w14:textId="77777777" w:rsidR="00085267" w:rsidRDefault="00085267" w:rsidP="00085267">
      <w:r>
        <w:t>--</w:t>
      </w:r>
    </w:p>
    <w:p w14:paraId="5431C465" w14:textId="77777777" w:rsidR="00085267" w:rsidRDefault="00085267" w:rsidP="00085267"/>
    <w:p w14:paraId="144831CF" w14:textId="77777777" w:rsidR="00085267" w:rsidRDefault="00085267" w:rsidP="00085267">
      <w:r>
        <w:t>DROP TABLE IF EXISTS `customerorders_has_combo`;</w:t>
      </w:r>
    </w:p>
    <w:p w14:paraId="30AB80E1" w14:textId="77777777" w:rsidR="00085267" w:rsidRDefault="00085267" w:rsidP="00085267">
      <w:r>
        <w:t>/*!40101 SET @saved_cs_client     = @@character_set_client */;</w:t>
      </w:r>
    </w:p>
    <w:p w14:paraId="3E7C17CC" w14:textId="77777777" w:rsidR="00085267" w:rsidRDefault="00085267" w:rsidP="00085267">
      <w:r>
        <w:t xml:space="preserve"> SET character_set_client = utf8mb4 ;</w:t>
      </w:r>
    </w:p>
    <w:p w14:paraId="39A9C1B4" w14:textId="77777777" w:rsidR="00085267" w:rsidRDefault="00085267" w:rsidP="00085267">
      <w:r>
        <w:t>CREATE TABLE `customerorders_has_combo` (</w:t>
      </w:r>
    </w:p>
    <w:p w14:paraId="4078F301" w14:textId="77777777" w:rsidR="00085267" w:rsidRDefault="00085267" w:rsidP="00085267">
      <w:r>
        <w:t xml:space="preserve">  `CustomerOrders_CustomerOrdersId` int(10) unsigned NOT NULL,</w:t>
      </w:r>
    </w:p>
    <w:p w14:paraId="7B0F3451" w14:textId="77777777" w:rsidR="00085267" w:rsidRDefault="00085267" w:rsidP="00085267">
      <w:r>
        <w:t xml:space="preserve">  `Combo_ComboId` int(10) unsigned NOT NULL,</w:t>
      </w:r>
    </w:p>
    <w:p w14:paraId="11570828" w14:textId="77777777" w:rsidR="00085267" w:rsidRDefault="00085267" w:rsidP="00085267">
      <w:r>
        <w:t xml:space="preserve">  PRIMARY KEY (`CustomerOrders_CustomerOrdersId`,`Combo_ComboId`),</w:t>
      </w:r>
    </w:p>
    <w:p w14:paraId="52E09C67" w14:textId="77777777" w:rsidR="00085267" w:rsidRDefault="00085267" w:rsidP="00085267">
      <w:r>
        <w:t xml:space="preserve">  KEY `fk_CustomerOrders_has_Combo_Combo1_idx` (`Combo_ComboId`),</w:t>
      </w:r>
    </w:p>
    <w:p w14:paraId="0DDD0C43" w14:textId="77777777" w:rsidR="00085267" w:rsidRDefault="00085267" w:rsidP="00085267">
      <w:r>
        <w:t xml:space="preserve">  KEY `fk_CustomerOrders_has_Combo_CustomerOrders1_idx` (`CustomerOrders_CustomerOrdersId`),</w:t>
      </w:r>
    </w:p>
    <w:p w14:paraId="742C2EF1" w14:textId="77777777" w:rsidR="00085267" w:rsidRDefault="00085267" w:rsidP="00085267">
      <w:r>
        <w:t xml:space="preserve">  CONSTRAINT `fk_CustomerOrders_has_Combo_Combo1` FOREIGN KEY (`Combo_ComboId`) REFERENCES `combo` (`comboid`),</w:t>
      </w:r>
    </w:p>
    <w:p w14:paraId="5E11D420" w14:textId="77777777" w:rsidR="00085267" w:rsidRDefault="00085267" w:rsidP="00085267">
      <w:r>
        <w:t xml:space="preserve">  CONSTRAINT `fk_CustomerOrders_has_Combo_CustomerOrders1` FOREIGN KEY (`CustomerOrders_CustomerOrdersId`) REFERENCES `customerorders` (`customerordersid`)</w:t>
      </w:r>
    </w:p>
    <w:p w14:paraId="6D03C423" w14:textId="77777777" w:rsidR="00085267" w:rsidRDefault="00085267" w:rsidP="00085267">
      <w:r>
        <w:t>) ENGINE=InnoDB DEFAULT CHARSET=utf8;</w:t>
      </w:r>
    </w:p>
    <w:p w14:paraId="44885DDD" w14:textId="77777777" w:rsidR="00085267" w:rsidRDefault="00085267" w:rsidP="00085267">
      <w:r>
        <w:t>/*!40101 SET character_set_client = @saved_cs_client */;</w:t>
      </w:r>
    </w:p>
    <w:p w14:paraId="3E85B789" w14:textId="77777777" w:rsidR="00085267" w:rsidRDefault="00085267" w:rsidP="00085267"/>
    <w:p w14:paraId="2ADECADA" w14:textId="77777777" w:rsidR="00085267" w:rsidRDefault="00085267" w:rsidP="00085267">
      <w:r>
        <w:t>--</w:t>
      </w:r>
    </w:p>
    <w:p w14:paraId="4018DCFF" w14:textId="77777777" w:rsidR="00085267" w:rsidRDefault="00085267" w:rsidP="00085267">
      <w:r>
        <w:t>-- Dumping data for table `customerorders_has_combo`</w:t>
      </w:r>
    </w:p>
    <w:p w14:paraId="14E2E746" w14:textId="77777777" w:rsidR="00085267" w:rsidRDefault="00085267" w:rsidP="00085267">
      <w:r>
        <w:t>--</w:t>
      </w:r>
    </w:p>
    <w:p w14:paraId="5FCF2A97" w14:textId="77777777" w:rsidR="00085267" w:rsidRDefault="00085267" w:rsidP="00085267"/>
    <w:p w14:paraId="29A1CB9B" w14:textId="77777777" w:rsidR="00085267" w:rsidRDefault="00085267" w:rsidP="00085267">
      <w:r>
        <w:t>LOCK TABLES `customerorders_has_combo` WRITE;</w:t>
      </w:r>
    </w:p>
    <w:p w14:paraId="3F0CD09A" w14:textId="77777777" w:rsidR="00085267" w:rsidRDefault="00085267" w:rsidP="00085267">
      <w:r>
        <w:t>/*!40000 ALTER TABLE `customerorders_has_combo` DISABLE KEYS */;</w:t>
      </w:r>
    </w:p>
    <w:p w14:paraId="69AB6EDF" w14:textId="77777777" w:rsidR="00085267" w:rsidRDefault="00085267" w:rsidP="00085267">
      <w:r>
        <w:lastRenderedPageBreak/>
        <w:t>INSERT INTO `customerorders_has_combo` VALUES (2,1),(3,1),(4,2);</w:t>
      </w:r>
    </w:p>
    <w:p w14:paraId="70C9536D" w14:textId="77777777" w:rsidR="00085267" w:rsidRDefault="00085267" w:rsidP="00085267">
      <w:r>
        <w:t>/*!40000 ALTER TABLE `customerorders_has_combo` ENABLE KEYS */;</w:t>
      </w:r>
    </w:p>
    <w:p w14:paraId="76926472" w14:textId="77777777" w:rsidR="00085267" w:rsidRDefault="00085267" w:rsidP="00085267">
      <w:r>
        <w:t>UNLOCK TABLES;</w:t>
      </w:r>
    </w:p>
    <w:p w14:paraId="69246053" w14:textId="77777777" w:rsidR="00085267" w:rsidRDefault="00085267" w:rsidP="00085267"/>
    <w:p w14:paraId="3390342F" w14:textId="77777777" w:rsidR="00085267" w:rsidRDefault="00085267" w:rsidP="00085267">
      <w:r>
        <w:t>--</w:t>
      </w:r>
    </w:p>
    <w:p w14:paraId="3E2EB55B" w14:textId="77777777" w:rsidR="00085267" w:rsidRDefault="00085267" w:rsidP="00085267">
      <w:r>
        <w:t>-- Table structure for table `inventory`</w:t>
      </w:r>
    </w:p>
    <w:p w14:paraId="20F04C70" w14:textId="77777777" w:rsidR="00085267" w:rsidRDefault="00085267" w:rsidP="00085267">
      <w:r>
        <w:t>--</w:t>
      </w:r>
    </w:p>
    <w:p w14:paraId="3DB11923" w14:textId="77777777" w:rsidR="00085267" w:rsidRDefault="00085267" w:rsidP="00085267"/>
    <w:p w14:paraId="4E1E333F" w14:textId="77777777" w:rsidR="00085267" w:rsidRDefault="00085267" w:rsidP="00085267">
      <w:r>
        <w:t>DROP TABLE IF EXISTS `inventory`;</w:t>
      </w:r>
    </w:p>
    <w:p w14:paraId="77A0E86D" w14:textId="77777777" w:rsidR="00085267" w:rsidRDefault="00085267" w:rsidP="00085267">
      <w:r>
        <w:t>/*!40101 SET @saved_cs_client     = @@character_set_client */;</w:t>
      </w:r>
    </w:p>
    <w:p w14:paraId="7301970E" w14:textId="77777777" w:rsidR="00085267" w:rsidRDefault="00085267" w:rsidP="00085267">
      <w:r>
        <w:t xml:space="preserve"> SET character_set_client = utf8mb4 ;</w:t>
      </w:r>
    </w:p>
    <w:p w14:paraId="1F0CDEDC" w14:textId="77777777" w:rsidR="00085267" w:rsidRDefault="00085267" w:rsidP="00085267">
      <w:r>
        <w:t>CREATE TABLE `inventory` (</w:t>
      </w:r>
    </w:p>
    <w:p w14:paraId="4BCE719E" w14:textId="77777777" w:rsidR="00085267" w:rsidRDefault="00085267" w:rsidP="00085267">
      <w:r>
        <w:t xml:space="preserve">  `InventoryId` int(10) unsigned NOT NULL AUTO_INCREMENT,</w:t>
      </w:r>
    </w:p>
    <w:p w14:paraId="49E9901E" w14:textId="77777777" w:rsidR="00085267" w:rsidRDefault="00085267" w:rsidP="00085267">
      <w:r>
        <w:t xml:space="preserve">  `IngredientName` varchar(20) NOT NULL,</w:t>
      </w:r>
    </w:p>
    <w:p w14:paraId="204AA0F2" w14:textId="77777777" w:rsidR="00085267" w:rsidRDefault="00085267" w:rsidP="00085267">
      <w:r>
        <w:t xml:space="preserve">  `Availability` int(11) NOT NULL,</w:t>
      </w:r>
    </w:p>
    <w:p w14:paraId="6A0D39C8" w14:textId="77777777" w:rsidR="00085267" w:rsidRDefault="00085267" w:rsidP="00085267">
      <w:r>
        <w:t xml:space="preserve">  PRIMARY KEY (`InventoryId`)</w:t>
      </w:r>
    </w:p>
    <w:p w14:paraId="186E8DA4" w14:textId="77777777" w:rsidR="00085267" w:rsidRDefault="00085267" w:rsidP="00085267">
      <w:r>
        <w:t>) ENGINE=InnoDB AUTO_INCREMENT=14 DEFAULT CHARSET=utf8;</w:t>
      </w:r>
    </w:p>
    <w:p w14:paraId="643C9A34" w14:textId="77777777" w:rsidR="00085267" w:rsidRDefault="00085267" w:rsidP="00085267">
      <w:r>
        <w:t>/*!40101 SET character_set_client = @saved_cs_client */;</w:t>
      </w:r>
    </w:p>
    <w:p w14:paraId="03F49DA1" w14:textId="77777777" w:rsidR="00085267" w:rsidRDefault="00085267" w:rsidP="00085267"/>
    <w:p w14:paraId="5A4FC9B5" w14:textId="77777777" w:rsidR="00085267" w:rsidRDefault="00085267" w:rsidP="00085267">
      <w:r>
        <w:t>--</w:t>
      </w:r>
    </w:p>
    <w:p w14:paraId="41FA02A4" w14:textId="77777777" w:rsidR="00085267" w:rsidRDefault="00085267" w:rsidP="00085267">
      <w:r>
        <w:t>-- Dumping data for table `inventory`</w:t>
      </w:r>
    </w:p>
    <w:p w14:paraId="2F4417E9" w14:textId="77777777" w:rsidR="00085267" w:rsidRDefault="00085267" w:rsidP="00085267">
      <w:r>
        <w:t>--</w:t>
      </w:r>
    </w:p>
    <w:p w14:paraId="62560050" w14:textId="77777777" w:rsidR="00085267" w:rsidRDefault="00085267" w:rsidP="00085267"/>
    <w:p w14:paraId="1856DF85" w14:textId="77777777" w:rsidR="00085267" w:rsidRDefault="00085267" w:rsidP="00085267">
      <w:r>
        <w:t>LOCK TABLES `inventory` WRITE;</w:t>
      </w:r>
    </w:p>
    <w:p w14:paraId="57C9BEB7" w14:textId="77777777" w:rsidR="00085267" w:rsidRDefault="00085267" w:rsidP="00085267">
      <w:r>
        <w:t>/*!40000 ALTER TABLE `inventory` DISABLE KEYS */;</w:t>
      </w:r>
    </w:p>
    <w:p w14:paraId="71A664AB" w14:textId="77777777" w:rsidR="00085267" w:rsidRDefault="00085267" w:rsidP="00085267">
      <w:r>
        <w:t xml:space="preserve">INSERT INTO `inventory` VALUES (1,'Potatoes',100),(2,'Lettuce',500),(3,'Tomato',200),(4,'Mayonese',40),(5,'Chicken Meat',300),(6,'Beef Meat',50),(7,'Lamb </w:t>
      </w:r>
      <w:r>
        <w:lastRenderedPageBreak/>
        <w:t>Meat',50),(8,'Humus',150),(9,'Veggies',90),(10,'Beans',70),(11,'Fries',100),(12,'Coke',30),(13,'Orange Juice',30);</w:t>
      </w:r>
    </w:p>
    <w:p w14:paraId="1770ED6F" w14:textId="77777777" w:rsidR="00085267" w:rsidRDefault="00085267" w:rsidP="00085267">
      <w:r>
        <w:t>/*!40000 ALTER TABLE `inventory` ENABLE KEYS */;</w:t>
      </w:r>
    </w:p>
    <w:p w14:paraId="625171CC" w14:textId="77777777" w:rsidR="00085267" w:rsidRDefault="00085267" w:rsidP="00085267">
      <w:r>
        <w:t>UNLOCK TABLES;</w:t>
      </w:r>
    </w:p>
    <w:p w14:paraId="69877AF8" w14:textId="77777777" w:rsidR="00085267" w:rsidRDefault="00085267" w:rsidP="00085267"/>
    <w:p w14:paraId="0D857076" w14:textId="77777777" w:rsidR="00085267" w:rsidRDefault="00085267" w:rsidP="00085267">
      <w:r>
        <w:t>--</w:t>
      </w:r>
    </w:p>
    <w:p w14:paraId="533815B7" w14:textId="77777777" w:rsidR="00085267" w:rsidRDefault="00085267" w:rsidP="00085267">
      <w:r>
        <w:t>-- Table structure for table `menuitems`</w:t>
      </w:r>
    </w:p>
    <w:p w14:paraId="29A5E5D3" w14:textId="77777777" w:rsidR="00085267" w:rsidRDefault="00085267" w:rsidP="00085267">
      <w:r>
        <w:t>--</w:t>
      </w:r>
    </w:p>
    <w:p w14:paraId="5C6E890C" w14:textId="77777777" w:rsidR="00085267" w:rsidRDefault="00085267" w:rsidP="00085267"/>
    <w:p w14:paraId="178C7072" w14:textId="77777777" w:rsidR="00085267" w:rsidRDefault="00085267" w:rsidP="00085267">
      <w:r>
        <w:t>DROP TABLE IF EXISTS `menuitems`;</w:t>
      </w:r>
    </w:p>
    <w:p w14:paraId="01C28C27" w14:textId="77777777" w:rsidR="00085267" w:rsidRDefault="00085267" w:rsidP="00085267">
      <w:r>
        <w:t>/*!40101 SET @saved_cs_client     = @@character_set_client */;</w:t>
      </w:r>
    </w:p>
    <w:p w14:paraId="1F875344" w14:textId="77777777" w:rsidR="00085267" w:rsidRDefault="00085267" w:rsidP="00085267">
      <w:r>
        <w:t xml:space="preserve"> SET character_set_client = utf8mb4 ;</w:t>
      </w:r>
    </w:p>
    <w:p w14:paraId="259219CB" w14:textId="77777777" w:rsidR="00085267" w:rsidRDefault="00085267" w:rsidP="00085267">
      <w:r>
        <w:t>CREATE TABLE `menuitems` (</w:t>
      </w:r>
    </w:p>
    <w:p w14:paraId="70F4532A" w14:textId="77777777" w:rsidR="00085267" w:rsidRDefault="00085267" w:rsidP="00085267">
      <w:r>
        <w:t xml:space="preserve">  `MenuItemsId` int(10) unsigned NOT NULL AUTO_INCREMENT,</w:t>
      </w:r>
    </w:p>
    <w:p w14:paraId="68276AF7" w14:textId="77777777" w:rsidR="00085267" w:rsidRDefault="00085267" w:rsidP="00085267">
      <w:r>
        <w:t xml:space="preserve">  `ItemName` varchar(45) NOT NULL,</w:t>
      </w:r>
    </w:p>
    <w:p w14:paraId="4B3F778C" w14:textId="77777777" w:rsidR="00085267" w:rsidRDefault="00085267" w:rsidP="00085267">
      <w:r>
        <w:t xml:space="preserve">  `Details` varchar(200) NOT NULL,</w:t>
      </w:r>
    </w:p>
    <w:p w14:paraId="5CDA0C53" w14:textId="77777777" w:rsidR="00085267" w:rsidRDefault="00085267" w:rsidP="00085267">
      <w:r>
        <w:t xml:space="preserve">  `Rate` float NOT NULL,</w:t>
      </w:r>
    </w:p>
    <w:p w14:paraId="3417BD85" w14:textId="77777777" w:rsidR="00085267" w:rsidRDefault="00085267" w:rsidP="00085267">
      <w:r>
        <w:t xml:space="preserve">  `Category_CategoryId` int(10) unsigned NOT NULL,</w:t>
      </w:r>
    </w:p>
    <w:p w14:paraId="0DCE6A57" w14:textId="77777777" w:rsidR="00085267" w:rsidRDefault="00085267" w:rsidP="00085267">
      <w:r>
        <w:t xml:space="preserve">  PRIMARY KEY (`MenuItemsId`),</w:t>
      </w:r>
    </w:p>
    <w:p w14:paraId="42D248F9" w14:textId="77777777" w:rsidR="00085267" w:rsidRDefault="00085267" w:rsidP="00085267">
      <w:r>
        <w:t xml:space="preserve">  KEY `fk_MenuItems_Category1_idx` (`Category_CategoryId`),</w:t>
      </w:r>
    </w:p>
    <w:p w14:paraId="1846493C" w14:textId="77777777" w:rsidR="00085267" w:rsidRDefault="00085267" w:rsidP="00085267">
      <w:r>
        <w:t xml:space="preserve">  CONSTRAINT `fk_MenuItems_Category1` FOREIGN KEY (`Category_CategoryId`) REFERENCES `category` (`categoryid`)</w:t>
      </w:r>
    </w:p>
    <w:p w14:paraId="5B742EEE" w14:textId="77777777" w:rsidR="00085267" w:rsidRDefault="00085267" w:rsidP="00085267">
      <w:r>
        <w:t>) ENGINE=InnoDB AUTO_INCREMENT=13 DEFAULT CHARSET=utf8;</w:t>
      </w:r>
    </w:p>
    <w:p w14:paraId="133939C7" w14:textId="77777777" w:rsidR="00085267" w:rsidRDefault="00085267" w:rsidP="00085267">
      <w:r>
        <w:t>/*!40101 SET character_set_client = @saved_cs_client */;</w:t>
      </w:r>
    </w:p>
    <w:p w14:paraId="156A4E8D" w14:textId="77777777" w:rsidR="00085267" w:rsidRDefault="00085267" w:rsidP="00085267"/>
    <w:p w14:paraId="2A544719" w14:textId="77777777" w:rsidR="00085267" w:rsidRDefault="00085267" w:rsidP="00085267">
      <w:r>
        <w:t>--</w:t>
      </w:r>
    </w:p>
    <w:p w14:paraId="7E3855AE" w14:textId="77777777" w:rsidR="00085267" w:rsidRDefault="00085267" w:rsidP="00085267">
      <w:r>
        <w:t>-- Dumping data for table `menuitems`</w:t>
      </w:r>
    </w:p>
    <w:p w14:paraId="523BFEFA" w14:textId="77777777" w:rsidR="00085267" w:rsidRDefault="00085267" w:rsidP="00085267">
      <w:r>
        <w:t>--</w:t>
      </w:r>
    </w:p>
    <w:p w14:paraId="62B1A5F1" w14:textId="77777777" w:rsidR="00085267" w:rsidRDefault="00085267" w:rsidP="00085267"/>
    <w:p w14:paraId="543808AF" w14:textId="77777777" w:rsidR="00085267" w:rsidRDefault="00085267" w:rsidP="00085267">
      <w:r>
        <w:t>LOCK TABLES `menuitems` WRITE;</w:t>
      </w:r>
    </w:p>
    <w:p w14:paraId="04B1FE44" w14:textId="77777777" w:rsidR="00085267" w:rsidRDefault="00085267" w:rsidP="00085267">
      <w:r>
        <w:t>/*!40000 ALTER TABLE `menuitems` DISABLE KEYS */;</w:t>
      </w:r>
    </w:p>
    <w:p w14:paraId="3B741E44" w14:textId="77777777" w:rsidR="00085267" w:rsidRDefault="00085267" w:rsidP="00085267">
      <w:r>
        <w:t>INSERT INTO `menuitems` VALUES (1,'Lamb Sand-wich','Sand-wich made with Lamb meat and special ingredients',7.99,1),(2,'Beef Sand-wich','Sand-wich made with beef meat and special ingredients',8.99,1),(3,'Fresh Veggies Sand-wich','Sand-wich made with Fresh Veggies and special ingredients',7.99,2),(4,'Fresh Veggies Sand-wich with Beans','Sand-wich made with Kidney Beans, Veggies and special ingredients',8.99,2),(5,'Lamb Dinner Plate','Meal made with lamb meat and special ingredients',7.99,3),(6,'Beef Dinner Plate','Meal made with beef meat and special ingredients',8.99,3),(7,'Veg Plate','Meal made with Fresh Veggies and special ingredients',7.99,4),(8,'Special Veg Plate','Meal made with Kidney Beans, Veggies and special ingredients',8.99,4),(9,'Fries','Salted French Fries',4.99,5),(10,'Baklawa','Dessert specialty made with love',5.99,5),(11,'Coke','Chilled Beverages',2.99,6),(12,'Orange Juice','Fresh Orange Juice',2.99,6);</w:t>
      </w:r>
    </w:p>
    <w:p w14:paraId="70B9ECF1" w14:textId="77777777" w:rsidR="00085267" w:rsidRDefault="00085267" w:rsidP="00085267">
      <w:r>
        <w:t>/*!40000 ALTER TABLE `menuitems` ENABLE KEYS */;</w:t>
      </w:r>
    </w:p>
    <w:p w14:paraId="27C3DC61" w14:textId="77777777" w:rsidR="00085267" w:rsidRDefault="00085267" w:rsidP="00085267">
      <w:r>
        <w:t>UNLOCK TABLES;</w:t>
      </w:r>
    </w:p>
    <w:p w14:paraId="1FEA2E69" w14:textId="77777777" w:rsidR="00085267" w:rsidRDefault="00085267" w:rsidP="00085267"/>
    <w:p w14:paraId="76033C52" w14:textId="77777777" w:rsidR="00085267" w:rsidRDefault="00085267" w:rsidP="00085267">
      <w:r>
        <w:t>--</w:t>
      </w:r>
    </w:p>
    <w:p w14:paraId="752E0F3F" w14:textId="77777777" w:rsidR="00085267" w:rsidRDefault="00085267" w:rsidP="00085267">
      <w:r>
        <w:t>-- Table structure for table `menuitems_has_customerorders`</w:t>
      </w:r>
    </w:p>
    <w:p w14:paraId="030BCEAA" w14:textId="77777777" w:rsidR="00085267" w:rsidRDefault="00085267" w:rsidP="00085267">
      <w:r>
        <w:t>--</w:t>
      </w:r>
    </w:p>
    <w:p w14:paraId="7703FD16" w14:textId="77777777" w:rsidR="00085267" w:rsidRDefault="00085267" w:rsidP="00085267"/>
    <w:p w14:paraId="6F113113" w14:textId="77777777" w:rsidR="00085267" w:rsidRDefault="00085267" w:rsidP="00085267">
      <w:r>
        <w:t>DROP TABLE IF EXISTS `menuitems_has_customerorders`;</w:t>
      </w:r>
    </w:p>
    <w:p w14:paraId="01948F08" w14:textId="77777777" w:rsidR="00085267" w:rsidRDefault="00085267" w:rsidP="00085267">
      <w:r>
        <w:t>/*!40101 SET @saved_cs_client     = @@character_set_client */;</w:t>
      </w:r>
    </w:p>
    <w:p w14:paraId="3B3FD363" w14:textId="77777777" w:rsidR="00085267" w:rsidRDefault="00085267" w:rsidP="00085267">
      <w:r>
        <w:t xml:space="preserve"> SET character_set_client = utf8mb4 ;</w:t>
      </w:r>
    </w:p>
    <w:p w14:paraId="1A9D60A0" w14:textId="77777777" w:rsidR="00085267" w:rsidRDefault="00085267" w:rsidP="00085267">
      <w:r>
        <w:t>CREATE TABLE `menuitems_has_customerorders` (</w:t>
      </w:r>
    </w:p>
    <w:p w14:paraId="22908908" w14:textId="77777777" w:rsidR="00085267" w:rsidRDefault="00085267" w:rsidP="00085267">
      <w:r>
        <w:t xml:space="preserve">  `MenuItems_MenuItemsId` int(10) unsigned NOT NULL,</w:t>
      </w:r>
    </w:p>
    <w:p w14:paraId="1DE5C682" w14:textId="77777777" w:rsidR="00085267" w:rsidRDefault="00085267" w:rsidP="00085267">
      <w:r>
        <w:t xml:space="preserve">  `CustomerOrders_CustomerOrdersId` int(10) unsigned NOT NULL,</w:t>
      </w:r>
    </w:p>
    <w:p w14:paraId="12FD3176" w14:textId="77777777" w:rsidR="00085267" w:rsidRDefault="00085267" w:rsidP="00085267">
      <w:r>
        <w:t xml:space="preserve">  PRIMARY KEY (`MenuItems_MenuItemsId`,`CustomerOrders_CustomerOrdersId`),</w:t>
      </w:r>
    </w:p>
    <w:p w14:paraId="165F333E" w14:textId="77777777" w:rsidR="00085267" w:rsidRDefault="00085267" w:rsidP="00085267">
      <w:r>
        <w:t xml:space="preserve">  KEY `fk_MenuItems_has_CustomerOrders_CustomerOrders1_idx` (`CustomerOrders_CustomerOrdersId`),</w:t>
      </w:r>
    </w:p>
    <w:p w14:paraId="5D3D8DEA" w14:textId="77777777" w:rsidR="00085267" w:rsidRDefault="00085267" w:rsidP="00085267">
      <w:r>
        <w:t xml:space="preserve">  KEY `fk_MenuItems_has_CustomerOrders_MenuItems1_idx` (`MenuItems_MenuItemsId`),</w:t>
      </w:r>
    </w:p>
    <w:p w14:paraId="1D7A3349" w14:textId="77777777" w:rsidR="00085267" w:rsidRDefault="00085267" w:rsidP="00085267">
      <w:r>
        <w:lastRenderedPageBreak/>
        <w:t xml:space="preserve">  CONSTRAINT `fk_MenuItems_has_CustomerOrders_CustomerOrders1` FOREIGN KEY (`CustomerOrders_CustomerOrdersId`) REFERENCES `customerorders` (`customerordersid`),</w:t>
      </w:r>
    </w:p>
    <w:p w14:paraId="740E32DC" w14:textId="77777777" w:rsidR="00085267" w:rsidRDefault="00085267" w:rsidP="00085267">
      <w:r>
        <w:t xml:space="preserve">  CONSTRAINT `fk_MenuItems_has_CustomerOrders_MenuItems1` FOREIGN KEY (`MenuItems_MenuItemsId`) REFERENCES `menuitems` (`menuitemsid`)</w:t>
      </w:r>
    </w:p>
    <w:p w14:paraId="5FC21CBA" w14:textId="77777777" w:rsidR="00085267" w:rsidRDefault="00085267" w:rsidP="00085267">
      <w:r>
        <w:t>) ENGINE=InnoDB DEFAULT CHARSET=utf8;</w:t>
      </w:r>
    </w:p>
    <w:p w14:paraId="34D500AF" w14:textId="77777777" w:rsidR="00085267" w:rsidRDefault="00085267" w:rsidP="00085267">
      <w:r>
        <w:t>/*!40101 SET character_set_client = @saved_cs_client */;</w:t>
      </w:r>
    </w:p>
    <w:p w14:paraId="6A880FBD" w14:textId="77777777" w:rsidR="00085267" w:rsidRDefault="00085267" w:rsidP="00085267"/>
    <w:p w14:paraId="00D0C185" w14:textId="77777777" w:rsidR="00085267" w:rsidRDefault="00085267" w:rsidP="00085267">
      <w:r>
        <w:t>--</w:t>
      </w:r>
    </w:p>
    <w:p w14:paraId="639CC875" w14:textId="77777777" w:rsidR="00085267" w:rsidRDefault="00085267" w:rsidP="00085267">
      <w:r>
        <w:t>-- Dumping data for table `menuitems_has_customerorders`</w:t>
      </w:r>
    </w:p>
    <w:p w14:paraId="10C312BD" w14:textId="77777777" w:rsidR="00085267" w:rsidRDefault="00085267" w:rsidP="00085267">
      <w:r>
        <w:t>--</w:t>
      </w:r>
    </w:p>
    <w:p w14:paraId="26B2A09F" w14:textId="77777777" w:rsidR="00085267" w:rsidRDefault="00085267" w:rsidP="00085267"/>
    <w:p w14:paraId="2DC8C3F0" w14:textId="77777777" w:rsidR="00085267" w:rsidRDefault="00085267" w:rsidP="00085267">
      <w:r>
        <w:t>LOCK TABLES `menuitems_has_customerorders` WRITE;</w:t>
      </w:r>
    </w:p>
    <w:p w14:paraId="0A118F4E" w14:textId="77777777" w:rsidR="00085267" w:rsidRDefault="00085267" w:rsidP="00085267">
      <w:r>
        <w:t>/*!40000 ALTER TABLE `menuitems_has_customerorders` DISABLE KEYS */;</w:t>
      </w:r>
    </w:p>
    <w:p w14:paraId="5EB350E4" w14:textId="77777777" w:rsidR="00085267" w:rsidRDefault="00085267" w:rsidP="00085267">
      <w:r>
        <w:t>INSERT INTO `menuitems_has_customerorders` VALUES (3,2),(4,3);</w:t>
      </w:r>
    </w:p>
    <w:p w14:paraId="20332574" w14:textId="77777777" w:rsidR="00085267" w:rsidRDefault="00085267" w:rsidP="00085267">
      <w:r>
        <w:t>/*!40000 ALTER TABLE `menuitems_has_customerorders` ENABLE KEYS */;</w:t>
      </w:r>
    </w:p>
    <w:p w14:paraId="653098D2" w14:textId="77777777" w:rsidR="00085267" w:rsidRDefault="00085267" w:rsidP="00085267">
      <w:r>
        <w:t>UNLOCK TABLES;</w:t>
      </w:r>
    </w:p>
    <w:p w14:paraId="1463ADA6" w14:textId="77777777" w:rsidR="00085267" w:rsidRDefault="00085267" w:rsidP="00085267"/>
    <w:p w14:paraId="4F09685C" w14:textId="77777777" w:rsidR="00085267" w:rsidRDefault="00085267" w:rsidP="00085267">
      <w:r>
        <w:t>--</w:t>
      </w:r>
    </w:p>
    <w:p w14:paraId="36F56DF6" w14:textId="77777777" w:rsidR="00085267" w:rsidRDefault="00085267" w:rsidP="00085267">
      <w:r>
        <w:t>-- Table structure for table `menuitems_has_inventory`</w:t>
      </w:r>
    </w:p>
    <w:p w14:paraId="0088365C" w14:textId="77777777" w:rsidR="00085267" w:rsidRDefault="00085267" w:rsidP="00085267">
      <w:r>
        <w:t>--</w:t>
      </w:r>
    </w:p>
    <w:p w14:paraId="049A1F8C" w14:textId="77777777" w:rsidR="00085267" w:rsidRDefault="00085267" w:rsidP="00085267"/>
    <w:p w14:paraId="27B8F336" w14:textId="77777777" w:rsidR="00085267" w:rsidRDefault="00085267" w:rsidP="00085267">
      <w:r>
        <w:t>DROP TABLE IF EXISTS `menuitems_has_inventory`;</w:t>
      </w:r>
    </w:p>
    <w:p w14:paraId="7D572A2D" w14:textId="77777777" w:rsidR="00085267" w:rsidRDefault="00085267" w:rsidP="00085267">
      <w:r>
        <w:t>/*!40101 SET @saved_cs_client     = @@character_set_client */;</w:t>
      </w:r>
    </w:p>
    <w:p w14:paraId="13F9ECCF" w14:textId="77777777" w:rsidR="00085267" w:rsidRDefault="00085267" w:rsidP="00085267">
      <w:r>
        <w:t xml:space="preserve"> SET character_set_client = utf8mb4 ;</w:t>
      </w:r>
    </w:p>
    <w:p w14:paraId="75FE8502" w14:textId="77777777" w:rsidR="00085267" w:rsidRDefault="00085267" w:rsidP="00085267">
      <w:r>
        <w:t>CREATE TABLE `menuitems_has_inventory` (</w:t>
      </w:r>
    </w:p>
    <w:p w14:paraId="40418654" w14:textId="77777777" w:rsidR="00085267" w:rsidRDefault="00085267" w:rsidP="00085267">
      <w:r>
        <w:t xml:space="preserve">  `MenuItems_MenuItemsId` int(10) unsigned NOT NULL,</w:t>
      </w:r>
    </w:p>
    <w:p w14:paraId="2CCB0DDF" w14:textId="77777777" w:rsidR="00085267" w:rsidRDefault="00085267" w:rsidP="00085267">
      <w:r>
        <w:t xml:space="preserve">  `Inventory_InventoryId` int(10) unsigned NOT NULL,</w:t>
      </w:r>
    </w:p>
    <w:p w14:paraId="04DFF730" w14:textId="77777777" w:rsidR="00085267" w:rsidRDefault="00085267" w:rsidP="00085267">
      <w:r>
        <w:t xml:space="preserve">  `Requirement` int(11) NOT NULL,</w:t>
      </w:r>
    </w:p>
    <w:p w14:paraId="1F1A9161" w14:textId="77777777" w:rsidR="00085267" w:rsidRDefault="00085267" w:rsidP="00085267">
      <w:r>
        <w:lastRenderedPageBreak/>
        <w:t xml:space="preserve">  PRIMARY KEY (`MenuItems_MenuItemsId`,`Inventory_InventoryId`),</w:t>
      </w:r>
    </w:p>
    <w:p w14:paraId="5947FEC5" w14:textId="77777777" w:rsidR="00085267" w:rsidRDefault="00085267" w:rsidP="00085267">
      <w:r>
        <w:t xml:space="preserve">  KEY `fk_MenuItems_has_Inventory_Inventory1_idx` (`Inventory_InventoryId`),</w:t>
      </w:r>
    </w:p>
    <w:p w14:paraId="3A059ED0" w14:textId="77777777" w:rsidR="00085267" w:rsidRDefault="00085267" w:rsidP="00085267">
      <w:r>
        <w:t xml:space="preserve">  KEY `fk_MenuItems_has_Inventory_MenuItems_idx` (`MenuItems_MenuItemsId`),</w:t>
      </w:r>
    </w:p>
    <w:p w14:paraId="04AA63D6" w14:textId="77777777" w:rsidR="00085267" w:rsidRDefault="00085267" w:rsidP="00085267">
      <w:r>
        <w:t xml:space="preserve">  CONSTRAINT `fk_MenuItems_has_Inventory_Inventory1` FOREIGN KEY (`Inventory_InventoryId`) REFERENCES `inventory` (`inventoryid`),</w:t>
      </w:r>
    </w:p>
    <w:p w14:paraId="17C4CD28" w14:textId="77777777" w:rsidR="00085267" w:rsidRDefault="00085267" w:rsidP="00085267">
      <w:r>
        <w:t xml:space="preserve">  CONSTRAINT `fk_MenuItems_has_Inventory_MenuItems` FOREIGN KEY (`MenuItems_MenuItemsId`) REFERENCES `menuitems` (`menuitemsid`)</w:t>
      </w:r>
    </w:p>
    <w:p w14:paraId="73FF24C9" w14:textId="77777777" w:rsidR="00085267" w:rsidRDefault="00085267" w:rsidP="00085267">
      <w:r>
        <w:t>) ENGINE=InnoDB DEFAULT CHARSET=utf8;</w:t>
      </w:r>
    </w:p>
    <w:p w14:paraId="1E332823" w14:textId="77777777" w:rsidR="00085267" w:rsidRDefault="00085267" w:rsidP="00085267">
      <w:r>
        <w:t>/*!40101 SET character_set_client = @saved_cs_client */;</w:t>
      </w:r>
    </w:p>
    <w:p w14:paraId="2B977698" w14:textId="77777777" w:rsidR="00085267" w:rsidRDefault="00085267" w:rsidP="00085267"/>
    <w:p w14:paraId="6CAD81AE" w14:textId="77777777" w:rsidR="00085267" w:rsidRDefault="00085267" w:rsidP="00085267">
      <w:r>
        <w:t>--</w:t>
      </w:r>
    </w:p>
    <w:p w14:paraId="5754CF98" w14:textId="77777777" w:rsidR="00085267" w:rsidRDefault="00085267" w:rsidP="00085267">
      <w:r>
        <w:t>-- Dumping data for table `menuitems_has_inventory`</w:t>
      </w:r>
    </w:p>
    <w:p w14:paraId="6BACDCE6" w14:textId="77777777" w:rsidR="00085267" w:rsidRDefault="00085267" w:rsidP="00085267">
      <w:r>
        <w:t>--</w:t>
      </w:r>
    </w:p>
    <w:p w14:paraId="61A345DC" w14:textId="77777777" w:rsidR="00085267" w:rsidRDefault="00085267" w:rsidP="00085267"/>
    <w:p w14:paraId="4FBBEEC0" w14:textId="77777777" w:rsidR="00085267" w:rsidRDefault="00085267" w:rsidP="00085267">
      <w:r>
        <w:t>LOCK TABLES `menuitems_has_inventory` WRITE;</w:t>
      </w:r>
    </w:p>
    <w:p w14:paraId="77C30FD1" w14:textId="77777777" w:rsidR="00085267" w:rsidRDefault="00085267" w:rsidP="00085267">
      <w:r>
        <w:t>/*!40000 ALTER TABLE `menuitems_has_inventory` DISABLE KEYS */;</w:t>
      </w:r>
    </w:p>
    <w:p w14:paraId="1142BD7D" w14:textId="77777777" w:rsidR="00085267" w:rsidRDefault="00085267" w:rsidP="00085267">
      <w:r>
        <w:t>INSERT INTO `menuitems_has_inventory` VALUES (1,1,1),(1,2,2),(1,3,1),(1,4,1),(1,7,2),(1,8,2),(2,1,1),(2,2,2),(2,3,1),(2,4,1),(2,6,2),(2,8,2),(3,1,1),(3,2,2),(3,3,1),(3,4,1),(3,8,2),(3,9,2),(4,1,1),(4,2,2),(4,3,1),(4,4,1),(4,8,2),(4,10,2),(9,11,1),(11,12,1),(12,13,1);</w:t>
      </w:r>
    </w:p>
    <w:p w14:paraId="486C21ED" w14:textId="77777777" w:rsidR="00085267" w:rsidRDefault="00085267" w:rsidP="00085267">
      <w:r>
        <w:t>/*!40000 ALTER TABLE `menuitems_has_inventory` ENABLE KEYS */;</w:t>
      </w:r>
    </w:p>
    <w:p w14:paraId="775E5FCE" w14:textId="77777777" w:rsidR="00085267" w:rsidRDefault="00085267" w:rsidP="00085267">
      <w:r>
        <w:t>UNLOCK TABLES;</w:t>
      </w:r>
    </w:p>
    <w:p w14:paraId="7A8E5273" w14:textId="77777777" w:rsidR="00085267" w:rsidRDefault="00085267" w:rsidP="00085267"/>
    <w:p w14:paraId="40FE0648" w14:textId="77777777" w:rsidR="00085267" w:rsidRDefault="00085267" w:rsidP="00085267">
      <w:r>
        <w:t>--</w:t>
      </w:r>
    </w:p>
    <w:p w14:paraId="6C43BF69" w14:textId="77777777" w:rsidR="00085267" w:rsidRDefault="00085267" w:rsidP="00085267">
      <w:r>
        <w:t>-- Table structure for table `payroll`</w:t>
      </w:r>
    </w:p>
    <w:p w14:paraId="7E131561" w14:textId="77777777" w:rsidR="00085267" w:rsidRDefault="00085267" w:rsidP="00085267">
      <w:r>
        <w:t>--</w:t>
      </w:r>
    </w:p>
    <w:p w14:paraId="3D281C5B" w14:textId="77777777" w:rsidR="00085267" w:rsidRDefault="00085267" w:rsidP="00085267"/>
    <w:p w14:paraId="46D49B1C" w14:textId="77777777" w:rsidR="00085267" w:rsidRDefault="00085267" w:rsidP="00085267">
      <w:r>
        <w:t>DROP TABLE IF EXISTS `payroll`;</w:t>
      </w:r>
    </w:p>
    <w:p w14:paraId="654F6905" w14:textId="77777777" w:rsidR="00085267" w:rsidRDefault="00085267" w:rsidP="00085267">
      <w:r>
        <w:t>/*!40101 SET @saved_cs_client     = @@character_set_client */;</w:t>
      </w:r>
    </w:p>
    <w:p w14:paraId="327CDB94" w14:textId="77777777" w:rsidR="00085267" w:rsidRDefault="00085267" w:rsidP="00085267">
      <w:r>
        <w:t xml:space="preserve"> SET character_set_client = utf8mb4 ;</w:t>
      </w:r>
    </w:p>
    <w:p w14:paraId="7B0092C8" w14:textId="77777777" w:rsidR="00085267" w:rsidRDefault="00085267" w:rsidP="00085267">
      <w:r>
        <w:lastRenderedPageBreak/>
        <w:t>CREATE TABLE `payroll` (</w:t>
      </w:r>
    </w:p>
    <w:p w14:paraId="600BF093" w14:textId="77777777" w:rsidR="00085267" w:rsidRDefault="00085267" w:rsidP="00085267">
      <w:r>
        <w:t xml:space="preserve">  `HoursWorked` float NOT NULL,</w:t>
      </w:r>
    </w:p>
    <w:p w14:paraId="45192339" w14:textId="77777777" w:rsidR="00085267" w:rsidRDefault="00085267" w:rsidP="00085267">
      <w:r>
        <w:t xml:space="preserve">  `Employee_Person_PersonId` int(10) unsigned NOT NULL,</w:t>
      </w:r>
    </w:p>
    <w:p w14:paraId="70692A28" w14:textId="77777777" w:rsidR="00085267" w:rsidRDefault="00085267" w:rsidP="00085267">
      <w:r>
        <w:t xml:space="preserve">  `Year` varchar(4) NOT NULL,</w:t>
      </w:r>
    </w:p>
    <w:p w14:paraId="0D832251" w14:textId="77777777" w:rsidR="00085267" w:rsidRDefault="00085267" w:rsidP="00085267">
      <w:r>
        <w:t xml:space="preserve">  `Month` varchar(2) NOT NULL,</w:t>
      </w:r>
    </w:p>
    <w:p w14:paraId="7AC8328C" w14:textId="77777777" w:rsidR="00085267" w:rsidRDefault="00085267" w:rsidP="00085267">
      <w:r>
        <w:t xml:space="preserve">  PRIMARY KEY (`Employee_Person_PersonId`,`Year`,`Month`),</w:t>
      </w:r>
    </w:p>
    <w:p w14:paraId="6D481CBE" w14:textId="77777777" w:rsidR="00085267" w:rsidRDefault="00085267" w:rsidP="00085267">
      <w:r>
        <w:t xml:space="preserve">  CONSTRAINT `fk_Payroll_Employee1` FOREIGN KEY (`Employee_Person_PersonId`) REFERENCES `worker` (`person_personid`)</w:t>
      </w:r>
    </w:p>
    <w:p w14:paraId="028396D8" w14:textId="77777777" w:rsidR="00085267" w:rsidRDefault="00085267" w:rsidP="00085267">
      <w:r>
        <w:t>) ENGINE=InnoDB DEFAULT CHARSET=utf8;</w:t>
      </w:r>
    </w:p>
    <w:p w14:paraId="0D3E8CA7" w14:textId="77777777" w:rsidR="00085267" w:rsidRDefault="00085267" w:rsidP="00085267">
      <w:r>
        <w:t>/*!40101 SET character_set_client = @saved_cs_client */;</w:t>
      </w:r>
    </w:p>
    <w:p w14:paraId="33A68E48" w14:textId="77777777" w:rsidR="00085267" w:rsidRDefault="00085267" w:rsidP="00085267"/>
    <w:p w14:paraId="17AD1FB0" w14:textId="77777777" w:rsidR="00085267" w:rsidRDefault="00085267" w:rsidP="00085267">
      <w:r>
        <w:t>--</w:t>
      </w:r>
    </w:p>
    <w:p w14:paraId="67A56EBA" w14:textId="77777777" w:rsidR="00085267" w:rsidRDefault="00085267" w:rsidP="00085267">
      <w:r>
        <w:t>-- Dumping data for table `payroll`</w:t>
      </w:r>
    </w:p>
    <w:p w14:paraId="5095B836" w14:textId="77777777" w:rsidR="00085267" w:rsidRDefault="00085267" w:rsidP="00085267">
      <w:r>
        <w:t>--</w:t>
      </w:r>
    </w:p>
    <w:p w14:paraId="1AC8E1A9" w14:textId="77777777" w:rsidR="00085267" w:rsidRDefault="00085267" w:rsidP="00085267"/>
    <w:p w14:paraId="2785D568" w14:textId="77777777" w:rsidR="00085267" w:rsidRDefault="00085267" w:rsidP="00085267">
      <w:r>
        <w:t>LOCK TABLES `payroll` WRITE;</w:t>
      </w:r>
    </w:p>
    <w:p w14:paraId="5458B56C" w14:textId="77777777" w:rsidR="00085267" w:rsidRDefault="00085267" w:rsidP="00085267">
      <w:r>
        <w:t>/*!40000 ALTER TABLE `payroll` DISABLE KEYS */;</w:t>
      </w:r>
    </w:p>
    <w:p w14:paraId="6A34C460" w14:textId="77777777" w:rsidR="00085267" w:rsidRDefault="00085267" w:rsidP="00085267">
      <w:r>
        <w:t>INSERT INTO `payroll` VALUES (42,1,'2018','10'),(40,1,'2018','8'),(35,1,'2018','9'),(75,2,'2018','10'),(80,2,'2018','8'),(90,2,'2018','9'),(100,3,'2018','10'),(750,3,'2018','8'),(60,3,'2018','9');</w:t>
      </w:r>
    </w:p>
    <w:p w14:paraId="055E9668" w14:textId="77777777" w:rsidR="00085267" w:rsidRDefault="00085267" w:rsidP="00085267">
      <w:r>
        <w:t>/*!40000 ALTER TABLE `payroll` ENABLE KEYS */;</w:t>
      </w:r>
    </w:p>
    <w:p w14:paraId="18BCCD1B" w14:textId="77777777" w:rsidR="00085267" w:rsidRDefault="00085267" w:rsidP="00085267">
      <w:r>
        <w:t>UNLOCK TABLES;</w:t>
      </w:r>
    </w:p>
    <w:p w14:paraId="1E153690" w14:textId="77777777" w:rsidR="00085267" w:rsidRDefault="00085267" w:rsidP="00085267"/>
    <w:p w14:paraId="2EDAFD2B" w14:textId="77777777" w:rsidR="00085267" w:rsidRDefault="00085267" w:rsidP="00085267">
      <w:r>
        <w:t>--</w:t>
      </w:r>
    </w:p>
    <w:p w14:paraId="222F1FB5" w14:textId="77777777" w:rsidR="00085267" w:rsidRDefault="00085267" w:rsidP="00085267">
      <w:r>
        <w:t>-- Table structure for table `person`</w:t>
      </w:r>
    </w:p>
    <w:p w14:paraId="04E0285E" w14:textId="77777777" w:rsidR="00085267" w:rsidRDefault="00085267" w:rsidP="00085267">
      <w:r>
        <w:t>--</w:t>
      </w:r>
    </w:p>
    <w:p w14:paraId="267947CF" w14:textId="77777777" w:rsidR="00085267" w:rsidRDefault="00085267" w:rsidP="00085267"/>
    <w:p w14:paraId="15C4A9BE" w14:textId="77777777" w:rsidR="00085267" w:rsidRDefault="00085267" w:rsidP="00085267">
      <w:r>
        <w:t>DROP TABLE IF EXISTS `person`;</w:t>
      </w:r>
    </w:p>
    <w:p w14:paraId="34B093D3" w14:textId="77777777" w:rsidR="00085267" w:rsidRDefault="00085267" w:rsidP="00085267">
      <w:r>
        <w:t>/*!40101 SET @saved_cs_client     = @@character_set_client */;</w:t>
      </w:r>
    </w:p>
    <w:p w14:paraId="7523C929" w14:textId="77777777" w:rsidR="00085267" w:rsidRDefault="00085267" w:rsidP="00085267">
      <w:r>
        <w:lastRenderedPageBreak/>
        <w:t xml:space="preserve"> SET character_set_client = utf8mb4 ;</w:t>
      </w:r>
    </w:p>
    <w:p w14:paraId="78E91CFB" w14:textId="77777777" w:rsidR="00085267" w:rsidRDefault="00085267" w:rsidP="00085267">
      <w:r>
        <w:t>CREATE TABLE `person` (</w:t>
      </w:r>
    </w:p>
    <w:p w14:paraId="2209C963" w14:textId="77777777" w:rsidR="00085267" w:rsidRDefault="00085267" w:rsidP="00085267">
      <w:r>
        <w:t xml:space="preserve">  `PersonId` int(10) unsigned NOT NULL AUTO_INCREMENT,</w:t>
      </w:r>
    </w:p>
    <w:p w14:paraId="6C7FACB6" w14:textId="77777777" w:rsidR="00085267" w:rsidRDefault="00085267" w:rsidP="00085267">
      <w:r>
        <w:t xml:space="preserve">  `FirstName` varchar(45) NOT NULL,</w:t>
      </w:r>
    </w:p>
    <w:p w14:paraId="7911A279" w14:textId="77777777" w:rsidR="00085267" w:rsidRDefault="00085267" w:rsidP="00085267">
      <w:r>
        <w:t xml:space="preserve">  `LastName` varchar(45) NOT NULL,</w:t>
      </w:r>
    </w:p>
    <w:p w14:paraId="3492EC93" w14:textId="77777777" w:rsidR="00085267" w:rsidRDefault="00085267" w:rsidP="00085267">
      <w:r>
        <w:t xml:space="preserve">  `PhoneNumber` varchar(10) NOT NULL,</w:t>
      </w:r>
    </w:p>
    <w:p w14:paraId="038A9D8C" w14:textId="77777777" w:rsidR="00085267" w:rsidRDefault="00085267" w:rsidP="00085267">
      <w:r>
        <w:t xml:space="preserve">  `AddressLIne1` varchar(45) NOT NULL,</w:t>
      </w:r>
    </w:p>
    <w:p w14:paraId="77CAA4AD" w14:textId="77777777" w:rsidR="00085267" w:rsidRDefault="00085267" w:rsidP="00085267">
      <w:r>
        <w:t xml:space="preserve">  `City` varchar(45) NOT NULL,</w:t>
      </w:r>
    </w:p>
    <w:p w14:paraId="341C701E" w14:textId="77777777" w:rsidR="00085267" w:rsidRDefault="00085267" w:rsidP="00085267">
      <w:r>
        <w:t xml:space="preserve">  `State` varchar(45) NOT NULL,</w:t>
      </w:r>
    </w:p>
    <w:p w14:paraId="4205FEB3" w14:textId="77777777" w:rsidR="00085267" w:rsidRDefault="00085267" w:rsidP="00085267">
      <w:r>
        <w:t xml:space="preserve">  `Zipcode` int(11) NOT NULL,</w:t>
      </w:r>
    </w:p>
    <w:p w14:paraId="7B08DDA9" w14:textId="77777777" w:rsidR="00085267" w:rsidRDefault="00085267" w:rsidP="00085267">
      <w:r>
        <w:t xml:space="preserve">  PRIMARY KEY (`PersonId`)</w:t>
      </w:r>
    </w:p>
    <w:p w14:paraId="1E2C84EC" w14:textId="77777777" w:rsidR="00085267" w:rsidRDefault="00085267" w:rsidP="00085267">
      <w:r>
        <w:t>) ENGINE=InnoDB AUTO_INCREMENT=7 DEFAULT CHARSET=utf8;</w:t>
      </w:r>
    </w:p>
    <w:p w14:paraId="2CF41432" w14:textId="77777777" w:rsidR="00085267" w:rsidRDefault="00085267" w:rsidP="00085267">
      <w:r>
        <w:t>/*!40101 SET character_set_client = @saved_cs_client */;</w:t>
      </w:r>
    </w:p>
    <w:p w14:paraId="2AB7A06D" w14:textId="77777777" w:rsidR="00085267" w:rsidRDefault="00085267" w:rsidP="00085267"/>
    <w:p w14:paraId="61923C67" w14:textId="77777777" w:rsidR="00085267" w:rsidRDefault="00085267" w:rsidP="00085267">
      <w:r>
        <w:t>--</w:t>
      </w:r>
    </w:p>
    <w:p w14:paraId="42242E35" w14:textId="77777777" w:rsidR="00085267" w:rsidRDefault="00085267" w:rsidP="00085267">
      <w:r>
        <w:t>-- Dumping data for table `person`</w:t>
      </w:r>
    </w:p>
    <w:p w14:paraId="010D8B96" w14:textId="77777777" w:rsidR="00085267" w:rsidRDefault="00085267" w:rsidP="00085267">
      <w:r>
        <w:t>--</w:t>
      </w:r>
    </w:p>
    <w:p w14:paraId="7FB0B548" w14:textId="77777777" w:rsidR="00085267" w:rsidRDefault="00085267" w:rsidP="00085267"/>
    <w:p w14:paraId="3927896A" w14:textId="77777777" w:rsidR="00085267" w:rsidRDefault="00085267" w:rsidP="00085267">
      <w:r>
        <w:t>LOCK TABLES `person` WRITE;</w:t>
      </w:r>
    </w:p>
    <w:p w14:paraId="3CCF6912" w14:textId="77777777" w:rsidR="00085267" w:rsidRDefault="00085267" w:rsidP="00085267">
      <w:r>
        <w:t>/*!40000 ALTER TABLE `person` DISABLE KEYS */;</w:t>
      </w:r>
    </w:p>
    <w:p w14:paraId="7BFEAEE7" w14:textId="77777777" w:rsidR="00085267" w:rsidRDefault="00085267" w:rsidP="00085267">
      <w:r>
        <w:t>INSERT INTO `person` VALUES (1,'Shawn','Gonsalves','4044256314','26A Saint Alphonsus','Boston','Mas',2120),(2,'Sam','Lopez','3948203948','12 Heath street','Boston','Mas',2310),(3,'Terry','Maz','3927492037','13 Symphony street','Boston','Mas',9462),(4,'Mendis','Mac','4044256314','26A acs cas','Boston','Mas',2120),(5,'Sam','How','3948203948','12 cas street','Boston','Mas',2310),(6,'Lin','Pou','3927492037','13 vv street','Boston','Mas',9462);</w:t>
      </w:r>
    </w:p>
    <w:p w14:paraId="7488CC2D" w14:textId="77777777" w:rsidR="00085267" w:rsidRDefault="00085267" w:rsidP="00085267">
      <w:r>
        <w:t>/*!40000 ALTER TABLE `person` ENABLE KEYS */;</w:t>
      </w:r>
    </w:p>
    <w:p w14:paraId="3F0DC8B8" w14:textId="77777777" w:rsidR="00085267" w:rsidRDefault="00085267" w:rsidP="00085267">
      <w:r>
        <w:t>UNLOCK TABLES;</w:t>
      </w:r>
    </w:p>
    <w:p w14:paraId="0EDA03C1" w14:textId="77777777" w:rsidR="00085267" w:rsidRDefault="00085267" w:rsidP="00085267"/>
    <w:p w14:paraId="5CCEAC79" w14:textId="77777777" w:rsidR="00085267" w:rsidRDefault="00085267" w:rsidP="00085267">
      <w:r>
        <w:t>--</w:t>
      </w:r>
    </w:p>
    <w:p w14:paraId="7FBB81FC" w14:textId="77777777" w:rsidR="00085267" w:rsidRDefault="00085267" w:rsidP="00085267">
      <w:r>
        <w:lastRenderedPageBreak/>
        <w:t>-- Temporary view structure for view `salarymanagers`</w:t>
      </w:r>
    </w:p>
    <w:p w14:paraId="57768D31" w14:textId="77777777" w:rsidR="00085267" w:rsidRDefault="00085267" w:rsidP="00085267">
      <w:r>
        <w:t>--</w:t>
      </w:r>
    </w:p>
    <w:p w14:paraId="7A137953" w14:textId="77777777" w:rsidR="00085267" w:rsidRDefault="00085267" w:rsidP="00085267"/>
    <w:p w14:paraId="58224DE7" w14:textId="77777777" w:rsidR="00085267" w:rsidRDefault="00085267" w:rsidP="00085267">
      <w:r>
        <w:t>DROP TABLE IF EXISTS `salarymanagers`;</w:t>
      </w:r>
    </w:p>
    <w:p w14:paraId="37136E5C" w14:textId="77777777" w:rsidR="00085267" w:rsidRDefault="00085267" w:rsidP="00085267">
      <w:r>
        <w:t>/*!50001 DROP VIEW IF EXISTS `salarymanagers`*/;</w:t>
      </w:r>
    </w:p>
    <w:p w14:paraId="7F7D9849" w14:textId="77777777" w:rsidR="00085267" w:rsidRDefault="00085267" w:rsidP="00085267">
      <w:r>
        <w:t>SET @saved_cs_client     = @@character_set_client;</w:t>
      </w:r>
    </w:p>
    <w:p w14:paraId="104812B2" w14:textId="77777777" w:rsidR="00085267" w:rsidRDefault="00085267" w:rsidP="00085267">
      <w:r>
        <w:t>SET character_set_client = utf8mb4;</w:t>
      </w:r>
    </w:p>
    <w:p w14:paraId="3801F8FA" w14:textId="77777777" w:rsidR="00085267" w:rsidRDefault="00085267" w:rsidP="00085267">
      <w:r>
        <w:t xml:space="preserve">/*!50001 CREATE VIEW `salarymanagers` AS SELECT </w:t>
      </w:r>
    </w:p>
    <w:p w14:paraId="3EB95F25" w14:textId="77777777" w:rsidR="00085267" w:rsidRDefault="00085267" w:rsidP="00085267">
      <w:r>
        <w:t xml:space="preserve"> 1 AS `EmployeeId`,</w:t>
      </w:r>
    </w:p>
    <w:p w14:paraId="6883DD7D" w14:textId="77777777" w:rsidR="00085267" w:rsidRDefault="00085267" w:rsidP="00085267">
      <w:r>
        <w:t xml:space="preserve"> 1 AS `Designation`,</w:t>
      </w:r>
    </w:p>
    <w:p w14:paraId="25D4F674" w14:textId="77777777" w:rsidR="00085267" w:rsidRDefault="00085267" w:rsidP="00085267">
      <w:r>
        <w:t xml:space="preserve"> 1 AS `Year`,</w:t>
      </w:r>
    </w:p>
    <w:p w14:paraId="75FF8526" w14:textId="77777777" w:rsidR="00085267" w:rsidRDefault="00085267" w:rsidP="00085267">
      <w:r>
        <w:t xml:space="preserve"> 1 AS `Month`,</w:t>
      </w:r>
    </w:p>
    <w:p w14:paraId="66A3E7CE" w14:textId="77777777" w:rsidR="00085267" w:rsidRDefault="00085267" w:rsidP="00085267">
      <w:r>
        <w:t xml:space="preserve"> 1 AS `HoursWorked`,</w:t>
      </w:r>
    </w:p>
    <w:p w14:paraId="3900C458" w14:textId="77777777" w:rsidR="00085267" w:rsidRDefault="00085267" w:rsidP="00085267">
      <w:r>
        <w:t xml:space="preserve"> 1 AS `TotalSalary`*/;</w:t>
      </w:r>
    </w:p>
    <w:p w14:paraId="6D793D22" w14:textId="77777777" w:rsidR="00085267" w:rsidRDefault="00085267" w:rsidP="00085267">
      <w:r>
        <w:t>SET character_set_client = @saved_cs_client;</w:t>
      </w:r>
    </w:p>
    <w:p w14:paraId="5F2B2109" w14:textId="77777777" w:rsidR="00085267" w:rsidRDefault="00085267" w:rsidP="00085267"/>
    <w:p w14:paraId="149F2E77" w14:textId="77777777" w:rsidR="00085267" w:rsidRDefault="00085267" w:rsidP="00085267">
      <w:r>
        <w:t>--</w:t>
      </w:r>
    </w:p>
    <w:p w14:paraId="39C636B1" w14:textId="77777777" w:rsidR="00085267" w:rsidRDefault="00085267" w:rsidP="00085267">
      <w:r>
        <w:t>-- Temporary view structure for view `viewcustomers`</w:t>
      </w:r>
    </w:p>
    <w:p w14:paraId="042CE545" w14:textId="77777777" w:rsidR="00085267" w:rsidRDefault="00085267" w:rsidP="00085267">
      <w:r>
        <w:t>--</w:t>
      </w:r>
    </w:p>
    <w:p w14:paraId="496427B0" w14:textId="77777777" w:rsidR="00085267" w:rsidRDefault="00085267" w:rsidP="00085267"/>
    <w:p w14:paraId="22535771" w14:textId="77777777" w:rsidR="00085267" w:rsidRDefault="00085267" w:rsidP="00085267">
      <w:r>
        <w:t>DROP TABLE IF EXISTS `viewcustomers`;</w:t>
      </w:r>
    </w:p>
    <w:p w14:paraId="724E4EFB" w14:textId="77777777" w:rsidR="00085267" w:rsidRDefault="00085267" w:rsidP="00085267">
      <w:r>
        <w:t>/*!50001 DROP VIEW IF EXISTS `viewcustomers`*/;</w:t>
      </w:r>
    </w:p>
    <w:p w14:paraId="4138F795" w14:textId="77777777" w:rsidR="00085267" w:rsidRDefault="00085267" w:rsidP="00085267">
      <w:r>
        <w:t>SET @saved_cs_client     = @@character_set_client;</w:t>
      </w:r>
    </w:p>
    <w:p w14:paraId="417EE778" w14:textId="77777777" w:rsidR="00085267" w:rsidRDefault="00085267" w:rsidP="00085267">
      <w:r>
        <w:t>SET character_set_client = utf8mb4;</w:t>
      </w:r>
    </w:p>
    <w:p w14:paraId="3C82C65A" w14:textId="77777777" w:rsidR="00085267" w:rsidRDefault="00085267" w:rsidP="00085267">
      <w:r>
        <w:t xml:space="preserve">/*!50001 CREATE VIEW `viewcustomers` AS SELECT </w:t>
      </w:r>
    </w:p>
    <w:p w14:paraId="000049C9" w14:textId="77777777" w:rsidR="00085267" w:rsidRDefault="00085267" w:rsidP="00085267">
      <w:r>
        <w:t xml:space="preserve"> 1 AS `PersonId`,</w:t>
      </w:r>
    </w:p>
    <w:p w14:paraId="261B4464" w14:textId="77777777" w:rsidR="00085267" w:rsidRDefault="00085267" w:rsidP="00085267">
      <w:r>
        <w:t xml:space="preserve"> 1 AS `FirstName`,</w:t>
      </w:r>
    </w:p>
    <w:p w14:paraId="7F1B75C9" w14:textId="77777777" w:rsidR="00085267" w:rsidRDefault="00085267" w:rsidP="00085267">
      <w:r>
        <w:t xml:space="preserve"> 1 AS `LastName`,</w:t>
      </w:r>
    </w:p>
    <w:p w14:paraId="5B829641" w14:textId="77777777" w:rsidR="00085267" w:rsidRDefault="00085267" w:rsidP="00085267">
      <w:r>
        <w:lastRenderedPageBreak/>
        <w:t xml:space="preserve"> 1 AS `ModeOfPayment`,</w:t>
      </w:r>
    </w:p>
    <w:p w14:paraId="3BCB2DBB" w14:textId="77777777" w:rsidR="00085267" w:rsidRDefault="00085267" w:rsidP="00085267">
      <w:r>
        <w:t xml:space="preserve"> 1 AS `PhoneNumber`*/;</w:t>
      </w:r>
    </w:p>
    <w:p w14:paraId="7CA62AE8" w14:textId="77777777" w:rsidR="00085267" w:rsidRDefault="00085267" w:rsidP="00085267">
      <w:r>
        <w:t>SET character_set_client = @saved_cs_client;</w:t>
      </w:r>
    </w:p>
    <w:p w14:paraId="0DC90D88" w14:textId="77777777" w:rsidR="00085267" w:rsidRDefault="00085267" w:rsidP="00085267"/>
    <w:p w14:paraId="7518C8A2" w14:textId="77777777" w:rsidR="00085267" w:rsidRDefault="00085267" w:rsidP="00085267">
      <w:r>
        <w:t>--</w:t>
      </w:r>
    </w:p>
    <w:p w14:paraId="52D5F1D3" w14:textId="77777777" w:rsidR="00085267" w:rsidRDefault="00085267" w:rsidP="00085267">
      <w:r>
        <w:t>-- Table structure for table `worker`</w:t>
      </w:r>
    </w:p>
    <w:p w14:paraId="74AB18F8" w14:textId="77777777" w:rsidR="00085267" w:rsidRDefault="00085267" w:rsidP="00085267">
      <w:r>
        <w:t>--</w:t>
      </w:r>
    </w:p>
    <w:p w14:paraId="62E9E2D2" w14:textId="77777777" w:rsidR="00085267" w:rsidRDefault="00085267" w:rsidP="00085267"/>
    <w:p w14:paraId="41AF6E87" w14:textId="77777777" w:rsidR="00085267" w:rsidRDefault="00085267" w:rsidP="00085267">
      <w:r>
        <w:t>DROP TABLE IF EXISTS `worker`;</w:t>
      </w:r>
    </w:p>
    <w:p w14:paraId="022FFB87" w14:textId="77777777" w:rsidR="00085267" w:rsidRDefault="00085267" w:rsidP="00085267">
      <w:r>
        <w:t>/*!40101 SET @saved_cs_client     = @@character_set_client */;</w:t>
      </w:r>
    </w:p>
    <w:p w14:paraId="05D10C4A" w14:textId="77777777" w:rsidR="00085267" w:rsidRDefault="00085267" w:rsidP="00085267">
      <w:r>
        <w:t xml:space="preserve"> SET character_set_client = utf8mb4 ;</w:t>
      </w:r>
    </w:p>
    <w:p w14:paraId="3FD126BC" w14:textId="77777777" w:rsidR="00085267" w:rsidRDefault="00085267" w:rsidP="00085267">
      <w:r>
        <w:t>CREATE TABLE `worker` (</w:t>
      </w:r>
    </w:p>
    <w:p w14:paraId="55C7DF71" w14:textId="77777777" w:rsidR="00085267" w:rsidRDefault="00085267" w:rsidP="00085267">
      <w:r>
        <w:t xml:space="preserve">  `DateOfJoining` date NOT NULL,</w:t>
      </w:r>
    </w:p>
    <w:p w14:paraId="6FD3C4D8" w14:textId="77777777" w:rsidR="00085267" w:rsidRDefault="00085267" w:rsidP="00085267">
      <w:r>
        <w:t xml:space="preserve">  `Designation` varchar(45) NOT NULL,</w:t>
      </w:r>
    </w:p>
    <w:p w14:paraId="2A3387A9" w14:textId="77777777" w:rsidR="00085267" w:rsidRDefault="00085267" w:rsidP="00085267">
      <w:r>
        <w:t xml:space="preserve">  `Person_PersonId` int(10) unsigned NOT NULL,</w:t>
      </w:r>
    </w:p>
    <w:p w14:paraId="15E8152C" w14:textId="77777777" w:rsidR="00085267" w:rsidRDefault="00085267" w:rsidP="00085267">
      <w:r>
        <w:t xml:space="preserve">  `UserId` varchar(20) NOT NULL,</w:t>
      </w:r>
    </w:p>
    <w:p w14:paraId="0380E3FF" w14:textId="77777777" w:rsidR="00085267" w:rsidRDefault="00085267" w:rsidP="00085267">
      <w:r>
        <w:t xml:space="preserve">  `Password` varchar(150) NOT NULL,</w:t>
      </w:r>
    </w:p>
    <w:p w14:paraId="02B76B28" w14:textId="77777777" w:rsidR="00085267" w:rsidRDefault="00085267" w:rsidP="00085267">
      <w:r>
        <w:t xml:space="preserve">  PRIMARY KEY (`Person_PersonId`),</w:t>
      </w:r>
    </w:p>
    <w:p w14:paraId="519695E0" w14:textId="77777777" w:rsidR="00085267" w:rsidRDefault="00085267" w:rsidP="00085267">
      <w:r>
        <w:t xml:space="preserve">  KEY `fk_Employee_Person1_idx` (`Person_PersonId`),</w:t>
      </w:r>
    </w:p>
    <w:p w14:paraId="1900A2FF" w14:textId="77777777" w:rsidR="00085267" w:rsidRDefault="00085267" w:rsidP="00085267">
      <w:r>
        <w:t xml:space="preserve">  CONSTRAINT `fk_Employee_Person1` FOREIGN KEY (`Person_PersonId`) REFERENCES `person` (`personid`)</w:t>
      </w:r>
    </w:p>
    <w:p w14:paraId="4879DB57" w14:textId="77777777" w:rsidR="00085267" w:rsidRDefault="00085267" w:rsidP="00085267">
      <w:r>
        <w:t>) ENGINE=InnoDB DEFAULT CHARSET=utf8;</w:t>
      </w:r>
    </w:p>
    <w:p w14:paraId="05E0761F" w14:textId="77777777" w:rsidR="00085267" w:rsidRDefault="00085267" w:rsidP="00085267">
      <w:r>
        <w:t>/*!40101 SET character_set_client = @saved_cs_client */;</w:t>
      </w:r>
    </w:p>
    <w:p w14:paraId="0F202AC1" w14:textId="77777777" w:rsidR="00085267" w:rsidRDefault="00085267" w:rsidP="00085267"/>
    <w:p w14:paraId="6014D706" w14:textId="77777777" w:rsidR="00085267" w:rsidRDefault="00085267" w:rsidP="00085267">
      <w:r>
        <w:t>--</w:t>
      </w:r>
    </w:p>
    <w:p w14:paraId="1A89E1C4" w14:textId="77777777" w:rsidR="00085267" w:rsidRDefault="00085267" w:rsidP="00085267">
      <w:r>
        <w:t>-- Dumping data for table `worker`</w:t>
      </w:r>
    </w:p>
    <w:p w14:paraId="36A6D4DA" w14:textId="77777777" w:rsidR="00085267" w:rsidRDefault="00085267" w:rsidP="00085267">
      <w:r>
        <w:t>--</w:t>
      </w:r>
    </w:p>
    <w:p w14:paraId="39406EF6" w14:textId="77777777" w:rsidR="00085267" w:rsidRDefault="00085267" w:rsidP="00085267"/>
    <w:p w14:paraId="77ED9CF2" w14:textId="77777777" w:rsidR="00085267" w:rsidRDefault="00085267" w:rsidP="00085267">
      <w:r>
        <w:lastRenderedPageBreak/>
        <w:t>LOCK TABLES `worker` WRITE;</w:t>
      </w:r>
    </w:p>
    <w:p w14:paraId="71AAD7FD" w14:textId="77777777" w:rsidR="00085267" w:rsidRDefault="00085267" w:rsidP="00085267">
      <w:r>
        <w:t>/*!40000 ALTER TABLE `worker` DISABLE KEYS */;</w:t>
      </w:r>
    </w:p>
    <w:p w14:paraId="422CEA4A" w14:textId="77777777" w:rsidR="00085267" w:rsidRDefault="00085267" w:rsidP="00085267">
      <w:r>
        <w:t>INSERT INTO `worker` VALUES ('2014-09-19','Manager',1,'cas_gonsalves','15e2b0d3c33891ebb0f1ef609ec419420c20e320ce94c65fbc8c3312448eb225'),('2014-10-21','CheckoutPerson',2,'shaw_lopez','61631d4833967e530ad096c7e02b28d2159dbd332615d07a44875609e2916975'),('2015-05-25','Cleaning Person',3,'maz_terry','1c05bc1150a5ec729bbd49b291a7322a68a8e0a2afac0d467c778449e6c18827');</w:t>
      </w:r>
    </w:p>
    <w:p w14:paraId="5024E994" w14:textId="77777777" w:rsidR="00085267" w:rsidRDefault="00085267" w:rsidP="00085267">
      <w:r>
        <w:t>/*!40000 ALTER TABLE `worker` ENABLE KEYS */;</w:t>
      </w:r>
    </w:p>
    <w:p w14:paraId="3321C4A8" w14:textId="77777777" w:rsidR="00085267" w:rsidRDefault="00085267" w:rsidP="00085267">
      <w:r>
        <w:t>UNLOCK TABLES;</w:t>
      </w:r>
    </w:p>
    <w:p w14:paraId="31823E78" w14:textId="77777777" w:rsidR="00085267" w:rsidRDefault="00085267" w:rsidP="00085267"/>
    <w:p w14:paraId="6CA34879" w14:textId="77777777" w:rsidR="00085267" w:rsidRDefault="00085267" w:rsidP="00085267">
      <w:r>
        <w:t>--</w:t>
      </w:r>
    </w:p>
    <w:p w14:paraId="4F2043B7" w14:textId="77777777" w:rsidR="00085267" w:rsidRDefault="00085267" w:rsidP="00085267">
      <w:r>
        <w:t>-- Dumping events for database 'mydb'</w:t>
      </w:r>
    </w:p>
    <w:p w14:paraId="23D2A3C4" w14:textId="77777777" w:rsidR="00085267" w:rsidRDefault="00085267" w:rsidP="00085267">
      <w:r>
        <w:t>--</w:t>
      </w:r>
    </w:p>
    <w:p w14:paraId="62E15956" w14:textId="77777777" w:rsidR="00085267" w:rsidRDefault="00085267" w:rsidP="00085267"/>
    <w:p w14:paraId="7A2D2EDA" w14:textId="77777777" w:rsidR="00085267" w:rsidRDefault="00085267" w:rsidP="00085267">
      <w:r>
        <w:t>--</w:t>
      </w:r>
    </w:p>
    <w:p w14:paraId="326B4FA4" w14:textId="77777777" w:rsidR="00085267" w:rsidRDefault="00085267" w:rsidP="00085267">
      <w:r>
        <w:t>-- Dumping routines for database 'mydb'</w:t>
      </w:r>
    </w:p>
    <w:p w14:paraId="59DB1686" w14:textId="77777777" w:rsidR="00085267" w:rsidRDefault="00085267" w:rsidP="00085267">
      <w:r>
        <w:t>--</w:t>
      </w:r>
    </w:p>
    <w:p w14:paraId="44FC0B9D" w14:textId="77777777" w:rsidR="00085267" w:rsidRDefault="00085267" w:rsidP="00085267">
      <w:r>
        <w:t>/*!50003 DROP PROCEDURE IF EXISTS `addingCategory` */;</w:t>
      </w:r>
    </w:p>
    <w:p w14:paraId="14566652" w14:textId="77777777" w:rsidR="00085267" w:rsidRDefault="00085267" w:rsidP="00085267">
      <w:r>
        <w:t>/*!50003 SET @saved_cs_client      = @@character_set_client */ ;</w:t>
      </w:r>
    </w:p>
    <w:p w14:paraId="51A01AED" w14:textId="77777777" w:rsidR="00085267" w:rsidRDefault="00085267" w:rsidP="00085267">
      <w:r>
        <w:t>/*!50003 SET @saved_cs_results     = @@character_set_results */ ;</w:t>
      </w:r>
    </w:p>
    <w:p w14:paraId="0635C65A" w14:textId="77777777" w:rsidR="00085267" w:rsidRDefault="00085267" w:rsidP="00085267">
      <w:r>
        <w:t>/*!50003 SET @saved_col_connection = @@collation_connection */ ;</w:t>
      </w:r>
    </w:p>
    <w:p w14:paraId="58070C69" w14:textId="77777777" w:rsidR="00085267" w:rsidRDefault="00085267" w:rsidP="00085267">
      <w:r>
        <w:t>/*!50003 SET character_set_client  = utf8mb4 */ ;</w:t>
      </w:r>
    </w:p>
    <w:p w14:paraId="21740E4F" w14:textId="77777777" w:rsidR="00085267" w:rsidRDefault="00085267" w:rsidP="00085267">
      <w:r>
        <w:t>/*!50003 SET character_set_results = utf8mb4 */ ;</w:t>
      </w:r>
    </w:p>
    <w:p w14:paraId="7C55B155" w14:textId="77777777" w:rsidR="00085267" w:rsidRDefault="00085267" w:rsidP="00085267">
      <w:r>
        <w:t>/*!50003 SET collation_connection  = utf8mb4_0900_ai_ci */ ;</w:t>
      </w:r>
    </w:p>
    <w:p w14:paraId="7E80F266" w14:textId="77777777" w:rsidR="00085267" w:rsidRDefault="00085267" w:rsidP="00085267">
      <w:r>
        <w:t>/*!50003 SET @saved_sql_mode       = @@sql_mode */ ;</w:t>
      </w:r>
    </w:p>
    <w:p w14:paraId="33E0423E" w14:textId="77777777" w:rsidR="00085267" w:rsidRDefault="00085267" w:rsidP="00085267">
      <w:r>
        <w:t>/*!50003 SET sql_mode              = 'STRICT_TRANS_TABLES,NO_ENGINE_SUBSTITUTION' */ ;</w:t>
      </w:r>
    </w:p>
    <w:p w14:paraId="3D5A22DC" w14:textId="77777777" w:rsidR="00085267" w:rsidRDefault="00085267" w:rsidP="00085267">
      <w:r>
        <w:t>DELIMITER ;;</w:t>
      </w:r>
    </w:p>
    <w:p w14:paraId="45F81FB3" w14:textId="77777777" w:rsidR="00085267" w:rsidRDefault="00085267" w:rsidP="00085267">
      <w:r>
        <w:lastRenderedPageBreak/>
        <w:t>CREATE DEFINER=`root`@`localhost` PROCEDURE `addingCategory`(IN CategoryName varchar(20),IN FoodType varchar(10))</w:t>
      </w:r>
    </w:p>
    <w:p w14:paraId="5AE4DE55" w14:textId="77777777" w:rsidR="00085267" w:rsidRDefault="00085267" w:rsidP="00085267">
      <w:r>
        <w:t>BEGIN</w:t>
      </w:r>
    </w:p>
    <w:p w14:paraId="19324796" w14:textId="77777777" w:rsidR="00085267" w:rsidRDefault="00085267" w:rsidP="00085267">
      <w:r>
        <w:tab/>
        <w:t>INSERT INTO Category(Category.CategoryName,Category.FoodType) VALUES(CategoryName,FoodType);</w:t>
      </w:r>
    </w:p>
    <w:p w14:paraId="38F0FDC4" w14:textId="77777777" w:rsidR="00085267" w:rsidRDefault="00085267" w:rsidP="00085267">
      <w:r>
        <w:t>END ;;</w:t>
      </w:r>
    </w:p>
    <w:p w14:paraId="10440B7E" w14:textId="77777777" w:rsidR="00085267" w:rsidRDefault="00085267" w:rsidP="00085267">
      <w:r>
        <w:t>DELIMITER ;</w:t>
      </w:r>
    </w:p>
    <w:p w14:paraId="1D799899" w14:textId="77777777" w:rsidR="00085267" w:rsidRDefault="00085267" w:rsidP="00085267">
      <w:r>
        <w:t>/*!50003 SET sql_mode              = @saved_sql_mode */ ;</w:t>
      </w:r>
    </w:p>
    <w:p w14:paraId="5CDFE56B" w14:textId="77777777" w:rsidR="00085267" w:rsidRDefault="00085267" w:rsidP="00085267">
      <w:r>
        <w:t>/*!50003 SET character_set_client  = @saved_cs_client */ ;</w:t>
      </w:r>
    </w:p>
    <w:p w14:paraId="147130C9" w14:textId="77777777" w:rsidR="00085267" w:rsidRDefault="00085267" w:rsidP="00085267">
      <w:r>
        <w:t>/*!50003 SET character_set_results = @saved_cs_results */ ;</w:t>
      </w:r>
    </w:p>
    <w:p w14:paraId="55694C9C" w14:textId="77777777" w:rsidR="00085267" w:rsidRDefault="00085267" w:rsidP="00085267">
      <w:r>
        <w:t>/*!50003 SET collation_connection  = @saved_col_connection */ ;</w:t>
      </w:r>
    </w:p>
    <w:p w14:paraId="43ACE25A" w14:textId="77777777" w:rsidR="00085267" w:rsidRDefault="00085267" w:rsidP="00085267">
      <w:r>
        <w:t>/*!50003 DROP PROCEDURE IF EXISTS `addingCustomer` */;</w:t>
      </w:r>
    </w:p>
    <w:p w14:paraId="5A745CD4" w14:textId="77777777" w:rsidR="00085267" w:rsidRDefault="00085267" w:rsidP="00085267">
      <w:r>
        <w:t>/*!50003 SET @saved_cs_client      = @@character_set_client */ ;</w:t>
      </w:r>
    </w:p>
    <w:p w14:paraId="3D1A0B74" w14:textId="77777777" w:rsidR="00085267" w:rsidRDefault="00085267" w:rsidP="00085267">
      <w:r>
        <w:t>/*!50003 SET @saved_cs_results     = @@character_set_results */ ;</w:t>
      </w:r>
    </w:p>
    <w:p w14:paraId="2B364433" w14:textId="77777777" w:rsidR="00085267" w:rsidRDefault="00085267" w:rsidP="00085267">
      <w:r>
        <w:t>/*!50003 SET @saved_col_connection = @@collation_connection */ ;</w:t>
      </w:r>
    </w:p>
    <w:p w14:paraId="5BE310F2" w14:textId="77777777" w:rsidR="00085267" w:rsidRDefault="00085267" w:rsidP="00085267">
      <w:r>
        <w:t>/*!50003 SET character_set_client  = utf8mb4 */ ;</w:t>
      </w:r>
    </w:p>
    <w:p w14:paraId="310E0B80" w14:textId="77777777" w:rsidR="00085267" w:rsidRDefault="00085267" w:rsidP="00085267">
      <w:r>
        <w:t>/*!50003 SET character_set_results = utf8mb4 */ ;</w:t>
      </w:r>
    </w:p>
    <w:p w14:paraId="02DC0372" w14:textId="77777777" w:rsidR="00085267" w:rsidRDefault="00085267" w:rsidP="00085267">
      <w:r>
        <w:t>/*!50003 SET collation_connection  = utf8mb4_0900_ai_ci */ ;</w:t>
      </w:r>
    </w:p>
    <w:p w14:paraId="4D7CED00" w14:textId="77777777" w:rsidR="00085267" w:rsidRDefault="00085267" w:rsidP="00085267">
      <w:r>
        <w:t>/*!50003 SET @saved_sql_mode       = @@sql_mode */ ;</w:t>
      </w:r>
    </w:p>
    <w:p w14:paraId="4C9D08DF" w14:textId="77777777" w:rsidR="00085267" w:rsidRDefault="00085267" w:rsidP="00085267">
      <w:r>
        <w:t>/*!50003 SET sql_mode              = 'STRICT_TRANS_TABLES,NO_ENGINE_SUBSTITUTION' */ ;</w:t>
      </w:r>
    </w:p>
    <w:p w14:paraId="3F6A24C2" w14:textId="77777777" w:rsidR="00085267" w:rsidRDefault="00085267" w:rsidP="00085267">
      <w:r>
        <w:t>DELIMITER ;;</w:t>
      </w:r>
    </w:p>
    <w:p w14:paraId="661106D5" w14:textId="77777777" w:rsidR="00085267" w:rsidRDefault="00085267" w:rsidP="00085267">
      <w:r>
        <w:t>CREATE DEFINER=`root`@`localhost` PROCEDURE `addingCustomer`(IN FirstName varchar(45), IN LastName varchar(45), IN PhoneNumber varchar(10),</w:t>
      </w:r>
    </w:p>
    <w:p w14:paraId="364009D9" w14:textId="77777777" w:rsidR="00085267" w:rsidRDefault="00085267" w:rsidP="00085267">
      <w:r>
        <w:t xml:space="preserve"> IN AddressLIne1 varchar(45), IN City varchar(45), IN State varchar(45), IN Zipcode int, IN ModeOfPayment varchar(45))</w:t>
      </w:r>
    </w:p>
    <w:p w14:paraId="51C695F5" w14:textId="77777777" w:rsidR="00085267" w:rsidRDefault="00085267" w:rsidP="00085267">
      <w:r>
        <w:t>BEGIN</w:t>
      </w:r>
    </w:p>
    <w:p w14:paraId="4A73C6D3" w14:textId="77777777" w:rsidR="00085267" w:rsidRDefault="00085267" w:rsidP="00085267">
      <w:r>
        <w:tab/>
      </w:r>
      <w:r>
        <w:tab/>
        <w:t>START TRANSACTION;</w:t>
      </w:r>
    </w:p>
    <w:p w14:paraId="569F58EE" w14:textId="77777777" w:rsidR="00085267" w:rsidRDefault="00085267" w:rsidP="00085267">
      <w:r>
        <w:tab/>
      </w:r>
      <w:r>
        <w:tab/>
      </w:r>
      <w:r>
        <w:tab/>
        <w:t>INSERT INTO Person(Person.FirstName,Person.LastName,Person.PhoneNumber,Person.AddressLIne</w:t>
      </w:r>
      <w:r>
        <w:lastRenderedPageBreak/>
        <w:t>1,Person.City,Person.State,Person.Zipcode) values(FirstName,LastName,PhoneNumber,AddressLIne1,City,State,Zipcode);</w:t>
      </w:r>
    </w:p>
    <w:p w14:paraId="3A2378DB" w14:textId="77777777" w:rsidR="00085267" w:rsidRDefault="00085267" w:rsidP="00085267">
      <w:r>
        <w:tab/>
      </w:r>
      <w:r>
        <w:tab/>
      </w:r>
      <w:r>
        <w:tab/>
        <w:t>SELECT @personID := LAST_INSERT_ID();</w:t>
      </w:r>
    </w:p>
    <w:p w14:paraId="7DE02D97" w14:textId="77777777" w:rsidR="00085267" w:rsidRDefault="00085267" w:rsidP="00085267">
      <w:r>
        <w:tab/>
      </w:r>
      <w:r>
        <w:tab/>
      </w:r>
      <w:r>
        <w:tab/>
        <w:t>INSERT INTO Customer(Customer.Person_PersonId, Customer.ModeOfPayment) values(@personID,ModeOfPayment);</w:t>
      </w:r>
    </w:p>
    <w:p w14:paraId="1C41F75D" w14:textId="77777777" w:rsidR="00085267" w:rsidRDefault="00085267" w:rsidP="00085267">
      <w:r>
        <w:tab/>
      </w:r>
      <w:r>
        <w:tab/>
        <w:t>COMMIT;</w:t>
      </w:r>
    </w:p>
    <w:p w14:paraId="29BB67DA" w14:textId="77777777" w:rsidR="00085267" w:rsidRDefault="00085267" w:rsidP="00085267">
      <w:r>
        <w:t>END ;;</w:t>
      </w:r>
    </w:p>
    <w:p w14:paraId="158BF176" w14:textId="77777777" w:rsidR="00085267" w:rsidRDefault="00085267" w:rsidP="00085267">
      <w:r>
        <w:t>DELIMITER ;</w:t>
      </w:r>
    </w:p>
    <w:p w14:paraId="34BAF87C" w14:textId="77777777" w:rsidR="00085267" w:rsidRDefault="00085267" w:rsidP="00085267">
      <w:r>
        <w:t>/*!50003 SET sql_mode              = @saved_sql_mode */ ;</w:t>
      </w:r>
    </w:p>
    <w:p w14:paraId="03DB84DE" w14:textId="77777777" w:rsidR="00085267" w:rsidRDefault="00085267" w:rsidP="00085267">
      <w:r>
        <w:t>/*!50003 SET character_set_client  = @saved_cs_client */ ;</w:t>
      </w:r>
    </w:p>
    <w:p w14:paraId="1784E7A2" w14:textId="77777777" w:rsidR="00085267" w:rsidRDefault="00085267" w:rsidP="00085267">
      <w:r>
        <w:t>/*!50003 SET character_set_results = @saved_cs_results */ ;</w:t>
      </w:r>
    </w:p>
    <w:p w14:paraId="60B6E10E" w14:textId="77777777" w:rsidR="00085267" w:rsidRDefault="00085267" w:rsidP="00085267">
      <w:r>
        <w:t>/*!50003 SET collation_connection  = @saved_col_connection */ ;</w:t>
      </w:r>
    </w:p>
    <w:p w14:paraId="62E4C08F" w14:textId="77777777" w:rsidR="00085267" w:rsidRDefault="00085267" w:rsidP="00085267">
      <w:r>
        <w:t>/*!50003 DROP PROCEDURE IF EXISTS `addingIngredients` */;</w:t>
      </w:r>
    </w:p>
    <w:p w14:paraId="7CBC0C0E" w14:textId="77777777" w:rsidR="00085267" w:rsidRDefault="00085267" w:rsidP="00085267">
      <w:r>
        <w:t>/*!50003 SET @saved_cs_client      = @@character_set_client */ ;</w:t>
      </w:r>
    </w:p>
    <w:p w14:paraId="55277AAF" w14:textId="77777777" w:rsidR="00085267" w:rsidRDefault="00085267" w:rsidP="00085267">
      <w:r>
        <w:t>/*!50003 SET @saved_cs_results     = @@character_set_results */ ;</w:t>
      </w:r>
    </w:p>
    <w:p w14:paraId="669A6051" w14:textId="77777777" w:rsidR="00085267" w:rsidRDefault="00085267" w:rsidP="00085267">
      <w:r>
        <w:t>/*!50003 SET @saved_col_connection = @@collation_connection */ ;</w:t>
      </w:r>
    </w:p>
    <w:p w14:paraId="4B6DEDF9" w14:textId="77777777" w:rsidR="00085267" w:rsidRDefault="00085267" w:rsidP="00085267">
      <w:r>
        <w:t>/*!50003 SET character_set_client  = utf8mb4 */ ;</w:t>
      </w:r>
    </w:p>
    <w:p w14:paraId="534F4E89" w14:textId="77777777" w:rsidR="00085267" w:rsidRDefault="00085267" w:rsidP="00085267">
      <w:r>
        <w:t>/*!50003 SET character_set_results = utf8mb4 */ ;</w:t>
      </w:r>
    </w:p>
    <w:p w14:paraId="2484B8E2" w14:textId="77777777" w:rsidR="00085267" w:rsidRDefault="00085267" w:rsidP="00085267">
      <w:r>
        <w:t>/*!50003 SET collation_connection  = utf8mb4_0900_ai_ci */ ;</w:t>
      </w:r>
    </w:p>
    <w:p w14:paraId="12B58B26" w14:textId="77777777" w:rsidR="00085267" w:rsidRDefault="00085267" w:rsidP="00085267">
      <w:r>
        <w:t>/*!50003 SET @saved_sql_mode       = @@sql_mode */ ;</w:t>
      </w:r>
    </w:p>
    <w:p w14:paraId="59A7EA80" w14:textId="77777777" w:rsidR="00085267" w:rsidRDefault="00085267" w:rsidP="00085267">
      <w:r>
        <w:t>/*!50003 SET sql_mode              = 'STRICT_TRANS_TABLES,NO_ENGINE_SUBSTITUTION' */ ;</w:t>
      </w:r>
    </w:p>
    <w:p w14:paraId="19DC0519" w14:textId="77777777" w:rsidR="00085267" w:rsidRDefault="00085267" w:rsidP="00085267">
      <w:r>
        <w:t>DELIMITER ;;</w:t>
      </w:r>
    </w:p>
    <w:p w14:paraId="28BC4655" w14:textId="77777777" w:rsidR="00085267" w:rsidRDefault="00085267" w:rsidP="00085267">
      <w:r>
        <w:t>CREATE DEFINER=`root`@`localhost` PROCEDURE `addingIngredients`(IN IngredientName varchar(20),IN Availability int)</w:t>
      </w:r>
    </w:p>
    <w:p w14:paraId="59E2F1D6" w14:textId="77777777" w:rsidR="00085267" w:rsidRDefault="00085267" w:rsidP="00085267">
      <w:r>
        <w:t>BEGIN</w:t>
      </w:r>
    </w:p>
    <w:p w14:paraId="7264791A" w14:textId="77777777" w:rsidR="00085267" w:rsidRDefault="00085267" w:rsidP="00085267">
      <w:r>
        <w:tab/>
        <w:t>INSERT INTO Inventory(Inventory.IngredientName,Inventory.Availability) VALUES(IngredientName,Availability);</w:t>
      </w:r>
    </w:p>
    <w:p w14:paraId="1386DCE6" w14:textId="77777777" w:rsidR="00085267" w:rsidRDefault="00085267" w:rsidP="00085267">
      <w:r>
        <w:t>END ;;</w:t>
      </w:r>
    </w:p>
    <w:p w14:paraId="37D5202C" w14:textId="77777777" w:rsidR="00085267" w:rsidRDefault="00085267" w:rsidP="00085267">
      <w:r>
        <w:t>DELIMITER ;</w:t>
      </w:r>
    </w:p>
    <w:p w14:paraId="06400FCE" w14:textId="77777777" w:rsidR="00085267" w:rsidRDefault="00085267" w:rsidP="00085267">
      <w:r>
        <w:lastRenderedPageBreak/>
        <w:t>/*!50003 SET sql_mode              = @saved_sql_mode */ ;</w:t>
      </w:r>
    </w:p>
    <w:p w14:paraId="62AB00D0" w14:textId="77777777" w:rsidR="00085267" w:rsidRDefault="00085267" w:rsidP="00085267">
      <w:r>
        <w:t>/*!50003 SET character_set_client  = @saved_cs_client */ ;</w:t>
      </w:r>
    </w:p>
    <w:p w14:paraId="554B277E" w14:textId="77777777" w:rsidR="00085267" w:rsidRDefault="00085267" w:rsidP="00085267">
      <w:r>
        <w:t>/*!50003 SET character_set_results = @saved_cs_results */ ;</w:t>
      </w:r>
    </w:p>
    <w:p w14:paraId="3F36F73F" w14:textId="77777777" w:rsidR="00085267" w:rsidRDefault="00085267" w:rsidP="00085267">
      <w:r>
        <w:t>/*!50003 SET collation_connection  = @saved_col_connection */ ;</w:t>
      </w:r>
    </w:p>
    <w:p w14:paraId="3AB809FF" w14:textId="77777777" w:rsidR="00085267" w:rsidRDefault="00085267" w:rsidP="00085267">
      <w:r>
        <w:t>/*!50003 DROP PROCEDURE IF EXISTS `addingMenuItems` */;</w:t>
      </w:r>
    </w:p>
    <w:p w14:paraId="41645ADF" w14:textId="77777777" w:rsidR="00085267" w:rsidRDefault="00085267" w:rsidP="00085267">
      <w:r>
        <w:t>/*!50003 SET @saved_cs_client      = @@character_set_client */ ;</w:t>
      </w:r>
    </w:p>
    <w:p w14:paraId="41FEF1AE" w14:textId="77777777" w:rsidR="00085267" w:rsidRDefault="00085267" w:rsidP="00085267">
      <w:r>
        <w:t>/*!50003 SET @saved_cs_results     = @@character_set_results */ ;</w:t>
      </w:r>
    </w:p>
    <w:p w14:paraId="6C8A83CA" w14:textId="77777777" w:rsidR="00085267" w:rsidRDefault="00085267" w:rsidP="00085267">
      <w:r>
        <w:t>/*!50003 SET @saved_col_connection = @@collation_connection */ ;</w:t>
      </w:r>
    </w:p>
    <w:p w14:paraId="18EEC596" w14:textId="77777777" w:rsidR="00085267" w:rsidRDefault="00085267" w:rsidP="00085267">
      <w:r>
        <w:t>/*!50003 SET character_set_client  = utf8mb4 */ ;</w:t>
      </w:r>
    </w:p>
    <w:p w14:paraId="1B1EBFDF" w14:textId="77777777" w:rsidR="00085267" w:rsidRDefault="00085267" w:rsidP="00085267">
      <w:r>
        <w:t>/*!50003 SET character_set_results = utf8mb4 */ ;</w:t>
      </w:r>
    </w:p>
    <w:p w14:paraId="05B38038" w14:textId="77777777" w:rsidR="00085267" w:rsidRDefault="00085267" w:rsidP="00085267">
      <w:r>
        <w:t>/*!50003 SET collation_connection  = utf8mb4_0900_ai_ci */ ;</w:t>
      </w:r>
    </w:p>
    <w:p w14:paraId="524A8C48" w14:textId="77777777" w:rsidR="00085267" w:rsidRDefault="00085267" w:rsidP="00085267">
      <w:r>
        <w:t>/*!50003 SET @saved_sql_mode       = @@sql_mode */ ;</w:t>
      </w:r>
    </w:p>
    <w:p w14:paraId="10F478E1" w14:textId="77777777" w:rsidR="00085267" w:rsidRDefault="00085267" w:rsidP="00085267">
      <w:r>
        <w:t>/*!50003 SET sql_mode              = 'STRICT_TRANS_TABLES,NO_ENGINE_SUBSTITUTION' */ ;</w:t>
      </w:r>
    </w:p>
    <w:p w14:paraId="0DCE1799" w14:textId="77777777" w:rsidR="00085267" w:rsidRDefault="00085267" w:rsidP="00085267">
      <w:r>
        <w:t>DELIMITER ;;</w:t>
      </w:r>
    </w:p>
    <w:p w14:paraId="366C037A" w14:textId="77777777" w:rsidR="00085267" w:rsidRDefault="00085267" w:rsidP="00085267">
      <w:r>
        <w:t>CREATE DEFINER=`root`@`localhost` PROCEDURE `addingMenuItems`(IN ItemName varchar(45),IN  Details varchar(200),IN Rate float,IN Category_CategoryId int)</w:t>
      </w:r>
    </w:p>
    <w:p w14:paraId="68CE3051" w14:textId="77777777" w:rsidR="00085267" w:rsidRDefault="00085267" w:rsidP="00085267">
      <w:r>
        <w:t>BEGIN</w:t>
      </w:r>
    </w:p>
    <w:p w14:paraId="49207AD4" w14:textId="77777777" w:rsidR="00085267" w:rsidRDefault="00085267" w:rsidP="00085267">
      <w:r>
        <w:tab/>
        <w:t>INSERT INTO MenuItems(MenuItems.ItemName,MenuItems.Details,MenuItems.Rate,MenuItems.Category_CategoryId) VALUES(ItemName,Details,Rate,Category_CategoryId);</w:t>
      </w:r>
    </w:p>
    <w:p w14:paraId="7E14E3F7" w14:textId="77777777" w:rsidR="00085267" w:rsidRDefault="00085267" w:rsidP="00085267">
      <w:r>
        <w:t>END ;;</w:t>
      </w:r>
    </w:p>
    <w:p w14:paraId="027A697B" w14:textId="77777777" w:rsidR="00085267" w:rsidRDefault="00085267" w:rsidP="00085267">
      <w:r>
        <w:t>DELIMITER ;</w:t>
      </w:r>
    </w:p>
    <w:p w14:paraId="2D2D32C8" w14:textId="77777777" w:rsidR="00085267" w:rsidRDefault="00085267" w:rsidP="00085267">
      <w:r>
        <w:t>/*!50003 SET sql_mode              = @saved_sql_mode */ ;</w:t>
      </w:r>
    </w:p>
    <w:p w14:paraId="3A01E4BF" w14:textId="77777777" w:rsidR="00085267" w:rsidRDefault="00085267" w:rsidP="00085267">
      <w:r>
        <w:t>/*!50003 SET character_set_client  = @saved_cs_client */ ;</w:t>
      </w:r>
    </w:p>
    <w:p w14:paraId="75B145CE" w14:textId="77777777" w:rsidR="00085267" w:rsidRDefault="00085267" w:rsidP="00085267">
      <w:r>
        <w:t>/*!50003 SET character_set_results = @saved_cs_results */ ;</w:t>
      </w:r>
    </w:p>
    <w:p w14:paraId="2CCFE88C" w14:textId="77777777" w:rsidR="00085267" w:rsidRDefault="00085267" w:rsidP="00085267">
      <w:r>
        <w:t>/*!50003 SET collation_connection  = @saved_col_connection */ ;</w:t>
      </w:r>
    </w:p>
    <w:p w14:paraId="3F190E50" w14:textId="77777777" w:rsidR="00085267" w:rsidRDefault="00085267" w:rsidP="00085267">
      <w:r>
        <w:t>/*!50003 DROP PROCEDURE IF EXISTS `addingWorker` */;</w:t>
      </w:r>
    </w:p>
    <w:p w14:paraId="3F46E988" w14:textId="77777777" w:rsidR="00085267" w:rsidRDefault="00085267" w:rsidP="00085267">
      <w:r>
        <w:t>/*!50003 SET @saved_cs_client      = @@character_set_client */ ;</w:t>
      </w:r>
    </w:p>
    <w:p w14:paraId="1E79D169" w14:textId="77777777" w:rsidR="00085267" w:rsidRDefault="00085267" w:rsidP="00085267">
      <w:r>
        <w:lastRenderedPageBreak/>
        <w:t>/*!50003 SET @saved_cs_results     = @@character_set_results */ ;</w:t>
      </w:r>
    </w:p>
    <w:p w14:paraId="42637C2A" w14:textId="77777777" w:rsidR="00085267" w:rsidRDefault="00085267" w:rsidP="00085267">
      <w:r>
        <w:t>/*!50003 SET @saved_col_connection = @@collation_connection */ ;</w:t>
      </w:r>
    </w:p>
    <w:p w14:paraId="7D9F3AFC" w14:textId="77777777" w:rsidR="00085267" w:rsidRDefault="00085267" w:rsidP="00085267">
      <w:r>
        <w:t>/*!50003 SET character_set_client  = utf8mb4 */ ;</w:t>
      </w:r>
    </w:p>
    <w:p w14:paraId="60A6CCAE" w14:textId="77777777" w:rsidR="00085267" w:rsidRDefault="00085267" w:rsidP="00085267">
      <w:r>
        <w:t>/*!50003 SET character_set_results = utf8mb4 */ ;</w:t>
      </w:r>
    </w:p>
    <w:p w14:paraId="7A072838" w14:textId="77777777" w:rsidR="00085267" w:rsidRDefault="00085267" w:rsidP="00085267">
      <w:r>
        <w:t>/*!50003 SET collation_connection  = utf8mb4_0900_ai_ci */ ;</w:t>
      </w:r>
    </w:p>
    <w:p w14:paraId="7F9ED397" w14:textId="77777777" w:rsidR="00085267" w:rsidRDefault="00085267" w:rsidP="00085267">
      <w:r>
        <w:t>/*!50003 SET @saved_sql_mode       = @@sql_mode */ ;</w:t>
      </w:r>
    </w:p>
    <w:p w14:paraId="0B2853C0" w14:textId="77777777" w:rsidR="00085267" w:rsidRDefault="00085267" w:rsidP="00085267">
      <w:r>
        <w:t>/*!50003 SET sql_mode              = 'STRICT_TRANS_TABLES,NO_ENGINE_SUBSTITUTION' */ ;</w:t>
      </w:r>
    </w:p>
    <w:p w14:paraId="2521A506" w14:textId="77777777" w:rsidR="00085267" w:rsidRDefault="00085267" w:rsidP="00085267">
      <w:r>
        <w:t>DELIMITER ;;</w:t>
      </w:r>
    </w:p>
    <w:p w14:paraId="16C49A78" w14:textId="77777777" w:rsidR="00085267" w:rsidRDefault="00085267" w:rsidP="00085267">
      <w:r>
        <w:t>CREATE DEFINER=`root`@`localhost` PROCEDURE `addingWorker`(IN FirstName varchar(45), IN LastName varchar(45), IN PhoneNumber varchar(10), IN AddressLIne1 varchar(45), IN City varchar(45), IN State varchar(45), IN Zipcode int, IN DateOfJoining Date, IN Designation varchar(45),</w:t>
      </w:r>
    </w:p>
    <w:p w14:paraId="0F66A56B" w14:textId="77777777" w:rsidR="00085267" w:rsidRDefault="00085267" w:rsidP="00085267">
      <w:r>
        <w:t>IN UserId varchar(45),IN Password varchar(45))</w:t>
      </w:r>
    </w:p>
    <w:p w14:paraId="6FE4B9B5" w14:textId="77777777" w:rsidR="00085267" w:rsidRDefault="00085267" w:rsidP="00085267">
      <w:r>
        <w:t>BEGIN</w:t>
      </w:r>
    </w:p>
    <w:p w14:paraId="34B54BAB" w14:textId="77777777" w:rsidR="00085267" w:rsidRDefault="00085267" w:rsidP="00085267">
      <w:r>
        <w:tab/>
      </w:r>
      <w:r>
        <w:tab/>
        <w:t>START TRANSACTION;</w:t>
      </w:r>
    </w:p>
    <w:p w14:paraId="2A249CCA" w14:textId="77777777" w:rsidR="00085267" w:rsidRDefault="00085267" w:rsidP="00085267">
      <w:r>
        <w:tab/>
      </w:r>
      <w:r>
        <w:tab/>
      </w:r>
      <w:r>
        <w:tab/>
        <w:t>INSERT INTO Person(Person.FirstName,Person.LastName,Person.PhoneNumber,Person.AddressLIne1,Person.City,Person.State,Person.Zipcode) values(FirstName,LastName,PhoneNumber,AddressLIne1,City,State,Zipcode);</w:t>
      </w:r>
    </w:p>
    <w:p w14:paraId="599FB7AA" w14:textId="77777777" w:rsidR="00085267" w:rsidRDefault="00085267" w:rsidP="00085267">
      <w:r>
        <w:tab/>
      </w:r>
      <w:r>
        <w:tab/>
      </w:r>
      <w:r>
        <w:tab/>
        <w:t>SELECT @personID := LAST_INSERT_ID();</w:t>
      </w:r>
    </w:p>
    <w:p w14:paraId="5F55DD22" w14:textId="77777777" w:rsidR="00085267" w:rsidRDefault="00085267" w:rsidP="00085267">
      <w:r>
        <w:tab/>
      </w:r>
      <w:r>
        <w:tab/>
      </w:r>
      <w:r>
        <w:tab/>
        <w:t>INSERT INTO Worker(Worker.Person_PersonId,Worker.DateOfJoining,Worker.Designation,Worker.UserId,Worker.Password) values(@personID,DateOfJoining,Designation,UserId,SHA2(Password,256));</w:t>
      </w:r>
    </w:p>
    <w:p w14:paraId="7C113C29" w14:textId="77777777" w:rsidR="00085267" w:rsidRDefault="00085267" w:rsidP="00085267">
      <w:r>
        <w:tab/>
      </w:r>
      <w:r>
        <w:tab/>
        <w:t>COMMIT;</w:t>
      </w:r>
    </w:p>
    <w:p w14:paraId="3C3DF6CB" w14:textId="77777777" w:rsidR="00085267" w:rsidRDefault="00085267" w:rsidP="00085267">
      <w:r>
        <w:t>END ;;</w:t>
      </w:r>
    </w:p>
    <w:p w14:paraId="30319400" w14:textId="77777777" w:rsidR="00085267" w:rsidRDefault="00085267" w:rsidP="00085267">
      <w:r>
        <w:t>DELIMITER ;</w:t>
      </w:r>
    </w:p>
    <w:p w14:paraId="79079E10" w14:textId="77777777" w:rsidR="00085267" w:rsidRDefault="00085267" w:rsidP="00085267">
      <w:r>
        <w:t>/*!50003 SET sql_mode              = @saved_sql_mode */ ;</w:t>
      </w:r>
    </w:p>
    <w:p w14:paraId="3447B264" w14:textId="77777777" w:rsidR="00085267" w:rsidRDefault="00085267" w:rsidP="00085267">
      <w:r>
        <w:t>/*!50003 SET character_set_client  = @saved_cs_client */ ;</w:t>
      </w:r>
    </w:p>
    <w:p w14:paraId="3D93736E" w14:textId="77777777" w:rsidR="00085267" w:rsidRDefault="00085267" w:rsidP="00085267">
      <w:r>
        <w:t>/*!50003 SET character_set_results = @saved_cs_results */ ;</w:t>
      </w:r>
    </w:p>
    <w:p w14:paraId="5CC01947" w14:textId="77777777" w:rsidR="00085267" w:rsidRDefault="00085267" w:rsidP="00085267">
      <w:r>
        <w:t>/*!50003 SET collation_connection  = @saved_col_connection */ ;</w:t>
      </w:r>
    </w:p>
    <w:p w14:paraId="50969C39" w14:textId="77777777" w:rsidR="00085267" w:rsidRDefault="00085267" w:rsidP="00085267">
      <w:r>
        <w:lastRenderedPageBreak/>
        <w:t>/*!50003 DROP PROCEDURE IF EXISTS `combinationMapping` */;</w:t>
      </w:r>
    </w:p>
    <w:p w14:paraId="3CF411F8" w14:textId="77777777" w:rsidR="00085267" w:rsidRDefault="00085267" w:rsidP="00085267">
      <w:r>
        <w:t>/*!50003 SET @saved_cs_client      = @@character_set_client */ ;</w:t>
      </w:r>
    </w:p>
    <w:p w14:paraId="7A623A12" w14:textId="77777777" w:rsidR="00085267" w:rsidRDefault="00085267" w:rsidP="00085267">
      <w:r>
        <w:t>/*!50003 SET @saved_cs_results     = @@character_set_results */ ;</w:t>
      </w:r>
    </w:p>
    <w:p w14:paraId="255AC2B8" w14:textId="77777777" w:rsidR="00085267" w:rsidRDefault="00085267" w:rsidP="00085267">
      <w:r>
        <w:t>/*!50003 SET @saved_col_connection = @@collation_connection */ ;</w:t>
      </w:r>
    </w:p>
    <w:p w14:paraId="25ECE230" w14:textId="77777777" w:rsidR="00085267" w:rsidRDefault="00085267" w:rsidP="00085267">
      <w:r>
        <w:t>/*!50003 SET character_set_client  = utf8mb4 */ ;</w:t>
      </w:r>
    </w:p>
    <w:p w14:paraId="0BAE2102" w14:textId="77777777" w:rsidR="00085267" w:rsidRDefault="00085267" w:rsidP="00085267">
      <w:r>
        <w:t>/*!50003 SET character_set_results = utf8mb4 */ ;</w:t>
      </w:r>
    </w:p>
    <w:p w14:paraId="32350DD6" w14:textId="77777777" w:rsidR="00085267" w:rsidRDefault="00085267" w:rsidP="00085267">
      <w:r>
        <w:t>/*!50003 SET collation_connection  = utf8mb4_0900_ai_ci */ ;</w:t>
      </w:r>
    </w:p>
    <w:p w14:paraId="3860A8DA" w14:textId="77777777" w:rsidR="00085267" w:rsidRDefault="00085267" w:rsidP="00085267">
      <w:r>
        <w:t>/*!50003 SET @saved_sql_mode       = @@sql_mode */ ;</w:t>
      </w:r>
    </w:p>
    <w:p w14:paraId="6F3A926D" w14:textId="77777777" w:rsidR="00085267" w:rsidRDefault="00085267" w:rsidP="00085267">
      <w:r>
        <w:t>/*!50003 SET sql_mode              = 'STRICT_TRANS_TABLES,NO_ENGINE_SUBSTITUTION' */ ;</w:t>
      </w:r>
    </w:p>
    <w:p w14:paraId="35105AA2" w14:textId="77777777" w:rsidR="00085267" w:rsidRDefault="00085267" w:rsidP="00085267">
      <w:r>
        <w:t>DELIMITER ;;</w:t>
      </w:r>
    </w:p>
    <w:p w14:paraId="4F71B638" w14:textId="77777777" w:rsidR="00085267" w:rsidRDefault="00085267" w:rsidP="00085267">
      <w:r>
        <w:t>CREATE DEFINER=`root`@`localhost` PROCEDURE `combinationMapping`(IN Combo_ComboId integer,IN  MenuItems_MenuItemsId integer,IN NumberOfCombos integer)</w:t>
      </w:r>
    </w:p>
    <w:p w14:paraId="5868531E" w14:textId="77777777" w:rsidR="00085267" w:rsidRDefault="00085267" w:rsidP="00085267">
      <w:r>
        <w:t>BEGIN</w:t>
      </w:r>
    </w:p>
    <w:p w14:paraId="35497865" w14:textId="77777777" w:rsidR="00085267" w:rsidRDefault="00085267" w:rsidP="00085267">
      <w:r>
        <w:tab/>
        <w:t>INSERT INTO Combo_has_MenuItems(Combo_has_MenuItems.Combo_ComboId,Combo_has_MenuItems.MenuItems_MenuItemsId,Combo_has_MenuItems.NumberOfCombos) VALUES(Combo_ComboId,MenuItems_MenuItemsId,NumberOfCombos);</w:t>
      </w:r>
    </w:p>
    <w:p w14:paraId="5E9C9401" w14:textId="77777777" w:rsidR="00085267" w:rsidRDefault="00085267" w:rsidP="00085267">
      <w:r>
        <w:t>END ;;</w:t>
      </w:r>
    </w:p>
    <w:p w14:paraId="37E6D7FC" w14:textId="77777777" w:rsidR="00085267" w:rsidRDefault="00085267" w:rsidP="00085267">
      <w:r>
        <w:t>DELIMITER ;</w:t>
      </w:r>
    </w:p>
    <w:p w14:paraId="2DF8AE6C" w14:textId="77777777" w:rsidR="00085267" w:rsidRDefault="00085267" w:rsidP="00085267">
      <w:r>
        <w:t>/*!50003 SET sql_mode              = @saved_sql_mode */ ;</w:t>
      </w:r>
    </w:p>
    <w:p w14:paraId="384830D6" w14:textId="77777777" w:rsidR="00085267" w:rsidRDefault="00085267" w:rsidP="00085267">
      <w:r>
        <w:t>/*!50003 SET character_set_client  = @saved_cs_client */ ;</w:t>
      </w:r>
    </w:p>
    <w:p w14:paraId="44866625" w14:textId="77777777" w:rsidR="00085267" w:rsidRDefault="00085267" w:rsidP="00085267">
      <w:r>
        <w:t>/*!50003 SET character_set_results = @saved_cs_results */ ;</w:t>
      </w:r>
    </w:p>
    <w:p w14:paraId="73098290" w14:textId="77777777" w:rsidR="00085267" w:rsidRDefault="00085267" w:rsidP="00085267">
      <w:r>
        <w:t>/*!50003 SET collation_connection  = @saved_col_connection */ ;</w:t>
      </w:r>
    </w:p>
    <w:p w14:paraId="4EE2C872" w14:textId="77777777" w:rsidR="00085267" w:rsidRDefault="00085267" w:rsidP="00085267">
      <w:r>
        <w:t>/*!50003 DROP PROCEDURE IF EXISTS `comboOrder` */;</w:t>
      </w:r>
    </w:p>
    <w:p w14:paraId="6D309A3F" w14:textId="77777777" w:rsidR="00085267" w:rsidRDefault="00085267" w:rsidP="00085267">
      <w:r>
        <w:t>/*!50003 SET @saved_cs_client      = @@character_set_client */ ;</w:t>
      </w:r>
    </w:p>
    <w:p w14:paraId="7C9A651C" w14:textId="77777777" w:rsidR="00085267" w:rsidRDefault="00085267" w:rsidP="00085267">
      <w:r>
        <w:t>/*!50003 SET @saved_cs_results     = @@character_set_results */ ;</w:t>
      </w:r>
    </w:p>
    <w:p w14:paraId="4A25D7AF" w14:textId="77777777" w:rsidR="00085267" w:rsidRDefault="00085267" w:rsidP="00085267">
      <w:r>
        <w:t>/*!50003 SET @saved_col_connection = @@collation_connection */ ;</w:t>
      </w:r>
    </w:p>
    <w:p w14:paraId="28D03FCC" w14:textId="77777777" w:rsidR="00085267" w:rsidRDefault="00085267" w:rsidP="00085267">
      <w:r>
        <w:t>/*!50003 SET character_set_client  = utf8mb4 */ ;</w:t>
      </w:r>
    </w:p>
    <w:p w14:paraId="582C4C2D" w14:textId="77777777" w:rsidR="00085267" w:rsidRDefault="00085267" w:rsidP="00085267">
      <w:r>
        <w:lastRenderedPageBreak/>
        <w:t>/*!50003 SET character_set_results = utf8mb4 */ ;</w:t>
      </w:r>
    </w:p>
    <w:p w14:paraId="367336BC" w14:textId="77777777" w:rsidR="00085267" w:rsidRDefault="00085267" w:rsidP="00085267">
      <w:r>
        <w:t>/*!50003 SET collation_connection  = utf8mb4_0900_ai_ci */ ;</w:t>
      </w:r>
    </w:p>
    <w:p w14:paraId="7D07A2B5" w14:textId="77777777" w:rsidR="00085267" w:rsidRDefault="00085267" w:rsidP="00085267">
      <w:r>
        <w:t>/*!50003 SET @saved_sql_mode       = @@sql_mode */ ;</w:t>
      </w:r>
    </w:p>
    <w:p w14:paraId="28FA06D8" w14:textId="77777777" w:rsidR="00085267" w:rsidRDefault="00085267" w:rsidP="00085267">
      <w:r>
        <w:t>/*!50003 SET sql_mode              = 'STRICT_TRANS_TABLES,NO_ENGINE_SUBSTITUTION' */ ;</w:t>
      </w:r>
    </w:p>
    <w:p w14:paraId="1AE56782" w14:textId="77777777" w:rsidR="00085267" w:rsidRDefault="00085267" w:rsidP="00085267">
      <w:r>
        <w:t>DELIMITER ;;</w:t>
      </w:r>
    </w:p>
    <w:p w14:paraId="6DC0B44D" w14:textId="77777777" w:rsidR="00085267" w:rsidRDefault="00085267" w:rsidP="00085267">
      <w:r>
        <w:t>CREATE DEFINER=`root`@`localhost` PROCEDURE `comboOrder`(IN CustomerOrders_CustomerOrdersId integer,IN  Combo_ComboId integer)</w:t>
      </w:r>
    </w:p>
    <w:p w14:paraId="14D1D228" w14:textId="77777777" w:rsidR="00085267" w:rsidRDefault="00085267" w:rsidP="00085267">
      <w:r>
        <w:t>BEGIN</w:t>
      </w:r>
    </w:p>
    <w:p w14:paraId="5077F676" w14:textId="77777777" w:rsidR="00085267" w:rsidRDefault="00085267" w:rsidP="00085267">
      <w:r>
        <w:tab/>
        <w:t>INSERT INTO CustomerOrders_has_Combo(CustomerOrders_has_Combo.CustomerOrders_CustomerOrdersId,CustomerOrders_has_Combo.Combo_ComboId) VALUES(CustomerOrders_CustomerOrdersId,Combo_ComboId);</w:t>
      </w:r>
    </w:p>
    <w:p w14:paraId="2536F3F8" w14:textId="77777777" w:rsidR="00085267" w:rsidRDefault="00085267" w:rsidP="00085267">
      <w:r>
        <w:t>END ;;</w:t>
      </w:r>
    </w:p>
    <w:p w14:paraId="483A4889" w14:textId="77777777" w:rsidR="00085267" w:rsidRDefault="00085267" w:rsidP="00085267">
      <w:r>
        <w:t>DELIMITER ;</w:t>
      </w:r>
    </w:p>
    <w:p w14:paraId="7EFD88A2" w14:textId="77777777" w:rsidR="00085267" w:rsidRDefault="00085267" w:rsidP="00085267">
      <w:r>
        <w:t>/*!50003 SET sql_mode              = @saved_sql_mode */ ;</w:t>
      </w:r>
    </w:p>
    <w:p w14:paraId="5F6F9906" w14:textId="77777777" w:rsidR="00085267" w:rsidRDefault="00085267" w:rsidP="00085267">
      <w:r>
        <w:t>/*!50003 SET character_set_client  = @saved_cs_client */ ;</w:t>
      </w:r>
    </w:p>
    <w:p w14:paraId="574E63DA" w14:textId="77777777" w:rsidR="00085267" w:rsidRDefault="00085267" w:rsidP="00085267">
      <w:r>
        <w:t>/*!50003 SET character_set_results = @saved_cs_results */ ;</w:t>
      </w:r>
    </w:p>
    <w:p w14:paraId="755998E1" w14:textId="77777777" w:rsidR="00085267" w:rsidRDefault="00085267" w:rsidP="00085267">
      <w:r>
        <w:t>/*!50003 SET collation_connection  = @saved_col_connection */ ;</w:t>
      </w:r>
    </w:p>
    <w:p w14:paraId="094AE528" w14:textId="77777777" w:rsidR="00085267" w:rsidRDefault="00085267" w:rsidP="00085267">
      <w:r>
        <w:t>/*!50003 DROP PROCEDURE IF EXISTS `customerOrder` */;</w:t>
      </w:r>
    </w:p>
    <w:p w14:paraId="1945D4EC" w14:textId="77777777" w:rsidR="00085267" w:rsidRDefault="00085267" w:rsidP="00085267">
      <w:r>
        <w:t>/*!50003 SET @saved_cs_client      = @@character_set_client */ ;</w:t>
      </w:r>
    </w:p>
    <w:p w14:paraId="27062DB7" w14:textId="77777777" w:rsidR="00085267" w:rsidRDefault="00085267" w:rsidP="00085267">
      <w:r>
        <w:t>/*!50003 SET @saved_cs_results     = @@character_set_results */ ;</w:t>
      </w:r>
    </w:p>
    <w:p w14:paraId="33148000" w14:textId="77777777" w:rsidR="00085267" w:rsidRDefault="00085267" w:rsidP="00085267">
      <w:r>
        <w:t>/*!50003 SET @saved_col_connection = @@collation_connection */ ;</w:t>
      </w:r>
    </w:p>
    <w:p w14:paraId="347F5485" w14:textId="77777777" w:rsidR="00085267" w:rsidRDefault="00085267" w:rsidP="00085267">
      <w:r>
        <w:t>/*!50003 SET character_set_client  = utf8mb4 */ ;</w:t>
      </w:r>
    </w:p>
    <w:p w14:paraId="13DA47F6" w14:textId="77777777" w:rsidR="00085267" w:rsidRDefault="00085267" w:rsidP="00085267">
      <w:r>
        <w:t>/*!50003 SET character_set_results = utf8mb4 */ ;</w:t>
      </w:r>
    </w:p>
    <w:p w14:paraId="38077372" w14:textId="77777777" w:rsidR="00085267" w:rsidRDefault="00085267" w:rsidP="00085267">
      <w:r>
        <w:t>/*!50003 SET collation_connection  = utf8mb4_0900_ai_ci */ ;</w:t>
      </w:r>
    </w:p>
    <w:p w14:paraId="10E4B668" w14:textId="77777777" w:rsidR="00085267" w:rsidRDefault="00085267" w:rsidP="00085267">
      <w:r>
        <w:t>/*!50003 SET @saved_sql_mode       = @@sql_mode */ ;</w:t>
      </w:r>
    </w:p>
    <w:p w14:paraId="31366D07" w14:textId="77777777" w:rsidR="00085267" w:rsidRDefault="00085267" w:rsidP="00085267">
      <w:r>
        <w:t>/*!50003 SET sql_mode              = 'STRICT_TRANS_TABLES,NO_ENGINE_SUBSTITUTION' */ ;</w:t>
      </w:r>
    </w:p>
    <w:p w14:paraId="100176B2" w14:textId="77777777" w:rsidR="00085267" w:rsidRDefault="00085267" w:rsidP="00085267">
      <w:r>
        <w:t>DELIMITER ;;</w:t>
      </w:r>
    </w:p>
    <w:p w14:paraId="23333347" w14:textId="77777777" w:rsidR="00085267" w:rsidRDefault="00085267" w:rsidP="00085267">
      <w:r>
        <w:lastRenderedPageBreak/>
        <w:t>CREATE DEFINER=`root`@`localhost` PROCEDURE `customerOrder`(IN Customer_Person_PersonId int, IN CheckoutPerson int)</w:t>
      </w:r>
    </w:p>
    <w:p w14:paraId="7E42EF80" w14:textId="77777777" w:rsidR="00085267" w:rsidRDefault="00085267" w:rsidP="00085267">
      <w:r>
        <w:t>BEGIN</w:t>
      </w:r>
    </w:p>
    <w:p w14:paraId="68EAF0FE" w14:textId="77777777" w:rsidR="00085267" w:rsidRDefault="00085267" w:rsidP="00085267">
      <w:r>
        <w:tab/>
        <w:t>START TRANSACTION;</w:t>
      </w:r>
    </w:p>
    <w:p w14:paraId="182C24E8" w14:textId="77777777" w:rsidR="00085267" w:rsidRDefault="00085267" w:rsidP="00085267">
      <w:r>
        <w:tab/>
        <w:t>INSERT INTO CustomerOrders(CustomerOrders.TIME,CustomerOrders.Customer_Person_PersonId,CustomerOrders.Worker_Person_PersonId)</w:t>
      </w:r>
    </w:p>
    <w:p w14:paraId="70908995" w14:textId="77777777" w:rsidR="00085267" w:rsidRDefault="00085267" w:rsidP="00085267">
      <w:r>
        <w:tab/>
        <w:t>SELECT NOW(),Customer_Person_PersonId,Worker.Person_PersonId FROM Worker WHERE Worker.Person_PersonId=2;</w:t>
      </w:r>
    </w:p>
    <w:p w14:paraId="73FB06E5" w14:textId="77777777" w:rsidR="00085267" w:rsidRDefault="00085267" w:rsidP="00085267">
      <w:r>
        <w:tab/>
        <w:t>COMMIT;</w:t>
      </w:r>
    </w:p>
    <w:p w14:paraId="00448372" w14:textId="77777777" w:rsidR="00085267" w:rsidRDefault="00085267" w:rsidP="00085267">
      <w:r>
        <w:t>END ;;</w:t>
      </w:r>
    </w:p>
    <w:p w14:paraId="5F735074" w14:textId="77777777" w:rsidR="00085267" w:rsidRDefault="00085267" w:rsidP="00085267">
      <w:r>
        <w:t>DELIMITER ;</w:t>
      </w:r>
    </w:p>
    <w:p w14:paraId="65E25A24" w14:textId="77777777" w:rsidR="00085267" w:rsidRDefault="00085267" w:rsidP="00085267">
      <w:r>
        <w:t>/*!50003 SET sql_mode              = @saved_sql_mode */ ;</w:t>
      </w:r>
    </w:p>
    <w:p w14:paraId="37A903CD" w14:textId="77777777" w:rsidR="00085267" w:rsidRDefault="00085267" w:rsidP="00085267">
      <w:r>
        <w:t>/*!50003 SET character_set_client  = @saved_cs_client */ ;</w:t>
      </w:r>
    </w:p>
    <w:p w14:paraId="6A039873" w14:textId="77777777" w:rsidR="00085267" w:rsidRDefault="00085267" w:rsidP="00085267">
      <w:r>
        <w:t>/*!50003 SET character_set_results = @saved_cs_results */ ;</w:t>
      </w:r>
    </w:p>
    <w:p w14:paraId="26FC70D6" w14:textId="77777777" w:rsidR="00085267" w:rsidRDefault="00085267" w:rsidP="00085267">
      <w:r>
        <w:t>/*!50003 SET collation_connection  = @saved_col_connection */ ;</w:t>
      </w:r>
    </w:p>
    <w:p w14:paraId="3D817B4A" w14:textId="77777777" w:rsidR="00085267" w:rsidRDefault="00085267" w:rsidP="00085267">
      <w:r>
        <w:t>/*!50003 DROP PROCEDURE IF EXISTS `custOrders` */;</w:t>
      </w:r>
    </w:p>
    <w:p w14:paraId="2B638C8B" w14:textId="77777777" w:rsidR="00085267" w:rsidRDefault="00085267" w:rsidP="00085267">
      <w:r>
        <w:t>/*!50003 SET @saved_cs_client      = @@character_set_client */ ;</w:t>
      </w:r>
    </w:p>
    <w:p w14:paraId="25136EFD" w14:textId="77777777" w:rsidR="00085267" w:rsidRDefault="00085267" w:rsidP="00085267">
      <w:r>
        <w:t>/*!50003 SET @saved_cs_results     = @@character_set_results */ ;</w:t>
      </w:r>
    </w:p>
    <w:p w14:paraId="7595A61D" w14:textId="77777777" w:rsidR="00085267" w:rsidRDefault="00085267" w:rsidP="00085267">
      <w:r>
        <w:t>/*!50003 SET @saved_col_connection = @@collation_connection */ ;</w:t>
      </w:r>
    </w:p>
    <w:p w14:paraId="0912AE4F" w14:textId="77777777" w:rsidR="00085267" w:rsidRDefault="00085267" w:rsidP="00085267">
      <w:r>
        <w:t>/*!50003 SET character_set_client  = utf8mb4 */ ;</w:t>
      </w:r>
    </w:p>
    <w:p w14:paraId="2CB5C546" w14:textId="77777777" w:rsidR="00085267" w:rsidRDefault="00085267" w:rsidP="00085267">
      <w:r>
        <w:t>/*!50003 SET character_set_results = utf8mb4 */ ;</w:t>
      </w:r>
    </w:p>
    <w:p w14:paraId="545DC739" w14:textId="77777777" w:rsidR="00085267" w:rsidRDefault="00085267" w:rsidP="00085267">
      <w:r>
        <w:t>/*!50003 SET collation_connection  = utf8mb4_0900_ai_ci */ ;</w:t>
      </w:r>
    </w:p>
    <w:p w14:paraId="2CB0C9C6" w14:textId="77777777" w:rsidR="00085267" w:rsidRDefault="00085267" w:rsidP="00085267">
      <w:r>
        <w:t>/*!50003 SET @saved_sql_mode       = @@sql_mode */ ;</w:t>
      </w:r>
    </w:p>
    <w:p w14:paraId="15397245" w14:textId="77777777" w:rsidR="00085267" w:rsidRDefault="00085267" w:rsidP="00085267">
      <w:r>
        <w:t>/*!50003 SET sql_mode              = 'STRICT_TRANS_TABLES,NO_ENGINE_SUBSTITUTION' */ ;</w:t>
      </w:r>
    </w:p>
    <w:p w14:paraId="57E18387" w14:textId="77777777" w:rsidR="00085267" w:rsidRDefault="00085267" w:rsidP="00085267">
      <w:r>
        <w:t>DELIMITER ;;</w:t>
      </w:r>
    </w:p>
    <w:p w14:paraId="017FB04F" w14:textId="77777777" w:rsidR="00085267" w:rsidRDefault="00085267" w:rsidP="00085267">
      <w:r>
        <w:t>CREATE DEFINER=`root`@`localhost` PROCEDURE `custOrders`(IN MenuItems_MenuItemsId integer,IN  CustomerOrders_CustomerOrdersId integer)</w:t>
      </w:r>
    </w:p>
    <w:p w14:paraId="1A9B6725" w14:textId="77777777" w:rsidR="00085267" w:rsidRDefault="00085267" w:rsidP="00085267">
      <w:r>
        <w:t>BEGIN</w:t>
      </w:r>
    </w:p>
    <w:p w14:paraId="56D0C2DE" w14:textId="77777777" w:rsidR="00085267" w:rsidRDefault="00085267" w:rsidP="00085267">
      <w:r>
        <w:lastRenderedPageBreak/>
        <w:tab/>
        <w:t>INSERT INTO MenuItems_has_CustomerOrders(MenuItems_has_CustomerOrders.MenuItems_MenuItemsId,MenuItems_has_CustomerOrders.CustomerOrders_CustomerOrdersId) VALUES(MenuItems_MenuItemsId,CustomerOrders_CustomerOrdersId);</w:t>
      </w:r>
    </w:p>
    <w:p w14:paraId="21D0AE7B" w14:textId="77777777" w:rsidR="00085267" w:rsidRDefault="00085267" w:rsidP="00085267">
      <w:r>
        <w:t>END ;;</w:t>
      </w:r>
    </w:p>
    <w:p w14:paraId="5DC26F29" w14:textId="77777777" w:rsidR="00085267" w:rsidRDefault="00085267" w:rsidP="00085267">
      <w:r>
        <w:t>DELIMITER ;</w:t>
      </w:r>
    </w:p>
    <w:p w14:paraId="072F66DE" w14:textId="77777777" w:rsidR="00085267" w:rsidRDefault="00085267" w:rsidP="00085267">
      <w:r>
        <w:t>/*!50003 SET sql_mode              = @saved_sql_mode */ ;</w:t>
      </w:r>
    </w:p>
    <w:p w14:paraId="408A0680" w14:textId="77777777" w:rsidR="00085267" w:rsidRDefault="00085267" w:rsidP="00085267">
      <w:r>
        <w:t>/*!50003 SET character_set_client  = @saved_cs_client */ ;</w:t>
      </w:r>
    </w:p>
    <w:p w14:paraId="0A282AA7" w14:textId="77777777" w:rsidR="00085267" w:rsidRDefault="00085267" w:rsidP="00085267">
      <w:r>
        <w:t>/*!50003 SET character_set_results = @saved_cs_results */ ;</w:t>
      </w:r>
    </w:p>
    <w:p w14:paraId="41F90D74" w14:textId="77777777" w:rsidR="00085267" w:rsidRDefault="00085267" w:rsidP="00085267">
      <w:r>
        <w:t>/*!50003 SET collation_connection  = @saved_col_connection */ ;</w:t>
      </w:r>
    </w:p>
    <w:p w14:paraId="0A85EB3E" w14:textId="77777777" w:rsidR="00085267" w:rsidRDefault="00085267" w:rsidP="00085267">
      <w:r>
        <w:t>/*!50003 DROP PROCEDURE IF EXISTS `ingredientRequirementMap` */;</w:t>
      </w:r>
    </w:p>
    <w:p w14:paraId="4E9E63AB" w14:textId="77777777" w:rsidR="00085267" w:rsidRDefault="00085267" w:rsidP="00085267">
      <w:r>
        <w:t>/*!50003 SET @saved_cs_client      = @@character_set_client */ ;</w:t>
      </w:r>
    </w:p>
    <w:p w14:paraId="2D626F2A" w14:textId="77777777" w:rsidR="00085267" w:rsidRDefault="00085267" w:rsidP="00085267">
      <w:r>
        <w:t>/*!50003 SET @saved_cs_results     = @@character_set_results */ ;</w:t>
      </w:r>
    </w:p>
    <w:p w14:paraId="344F6225" w14:textId="77777777" w:rsidR="00085267" w:rsidRDefault="00085267" w:rsidP="00085267">
      <w:r>
        <w:t>/*!50003 SET @saved_col_connection = @@collation_connection */ ;</w:t>
      </w:r>
    </w:p>
    <w:p w14:paraId="6474EEA5" w14:textId="77777777" w:rsidR="00085267" w:rsidRDefault="00085267" w:rsidP="00085267">
      <w:r>
        <w:t>/*!50003 SET character_set_client  = utf8mb4 */ ;</w:t>
      </w:r>
    </w:p>
    <w:p w14:paraId="74F41B89" w14:textId="77777777" w:rsidR="00085267" w:rsidRDefault="00085267" w:rsidP="00085267">
      <w:r>
        <w:t>/*!50003 SET character_set_results = utf8mb4 */ ;</w:t>
      </w:r>
    </w:p>
    <w:p w14:paraId="53D150AD" w14:textId="77777777" w:rsidR="00085267" w:rsidRDefault="00085267" w:rsidP="00085267">
      <w:r>
        <w:t>/*!50003 SET collation_connection  = utf8mb4_0900_ai_ci */ ;</w:t>
      </w:r>
    </w:p>
    <w:p w14:paraId="2010EB12" w14:textId="77777777" w:rsidR="00085267" w:rsidRDefault="00085267" w:rsidP="00085267">
      <w:r>
        <w:t>/*!50003 SET @saved_sql_mode       = @@sql_mode */ ;</w:t>
      </w:r>
    </w:p>
    <w:p w14:paraId="4416CC6F" w14:textId="77777777" w:rsidR="00085267" w:rsidRDefault="00085267" w:rsidP="00085267">
      <w:r>
        <w:t>/*!50003 SET sql_mode              = 'STRICT_TRANS_TABLES,NO_ENGINE_SUBSTITUTION' */ ;</w:t>
      </w:r>
    </w:p>
    <w:p w14:paraId="39AD8F53" w14:textId="77777777" w:rsidR="00085267" w:rsidRDefault="00085267" w:rsidP="00085267">
      <w:r>
        <w:t>DELIMITER ;;</w:t>
      </w:r>
    </w:p>
    <w:p w14:paraId="52602430" w14:textId="77777777" w:rsidR="00085267" w:rsidRDefault="00085267" w:rsidP="00085267">
      <w:r>
        <w:t>CREATE DEFINER=`root`@`localhost` PROCEDURE `ingredientRequirementMap`(IN MenuItems_MenuItemsId integer,IN  Inventory_InventoryId integer,IN Requirement integer)</w:t>
      </w:r>
    </w:p>
    <w:p w14:paraId="4D5938C0" w14:textId="77777777" w:rsidR="00085267" w:rsidRDefault="00085267" w:rsidP="00085267">
      <w:r>
        <w:t>BEGIN</w:t>
      </w:r>
    </w:p>
    <w:p w14:paraId="72E30C7E" w14:textId="77777777" w:rsidR="00085267" w:rsidRDefault="00085267" w:rsidP="00085267">
      <w:r>
        <w:tab/>
        <w:t>INSERT INTO MenuItems_has_Inventory(MenuItems_has_Inventory.MenuItems_MenuItemsId,MenuItems_has_Inventory.Inventory_InventoryId,MenuItems_has_Inventory.Requirement) VALUES(MenuItems_MenuItemsId,Inventory_InventoryId,Requirement);</w:t>
      </w:r>
    </w:p>
    <w:p w14:paraId="0B632973" w14:textId="77777777" w:rsidR="00085267" w:rsidRDefault="00085267" w:rsidP="00085267">
      <w:r>
        <w:t>END ;;</w:t>
      </w:r>
    </w:p>
    <w:p w14:paraId="7639D500" w14:textId="77777777" w:rsidR="00085267" w:rsidRDefault="00085267" w:rsidP="00085267">
      <w:r>
        <w:t>DELIMITER ;</w:t>
      </w:r>
    </w:p>
    <w:p w14:paraId="23AD51FE" w14:textId="77777777" w:rsidR="00085267" w:rsidRDefault="00085267" w:rsidP="00085267">
      <w:r>
        <w:lastRenderedPageBreak/>
        <w:t>/*!50003 SET sql_mode              = @saved_sql_mode */ ;</w:t>
      </w:r>
    </w:p>
    <w:p w14:paraId="4B2F53D1" w14:textId="77777777" w:rsidR="00085267" w:rsidRDefault="00085267" w:rsidP="00085267">
      <w:r>
        <w:t>/*!50003 SET character_set_client  = @saved_cs_client */ ;</w:t>
      </w:r>
    </w:p>
    <w:p w14:paraId="71AF4AE5" w14:textId="77777777" w:rsidR="00085267" w:rsidRDefault="00085267" w:rsidP="00085267">
      <w:r>
        <w:t>/*!50003 SET character_set_results = @saved_cs_results */ ;</w:t>
      </w:r>
    </w:p>
    <w:p w14:paraId="6CD92874" w14:textId="77777777" w:rsidR="00085267" w:rsidRDefault="00085267" w:rsidP="00085267">
      <w:r>
        <w:t>/*!50003 SET collation_connection  = @saved_col_connection */ ;</w:t>
      </w:r>
    </w:p>
    <w:p w14:paraId="61F1CE51" w14:textId="77777777" w:rsidR="00085267" w:rsidRDefault="00085267" w:rsidP="00085267">
      <w:r>
        <w:t>/*!50003 DROP PROCEDURE IF EXISTS `makingCombinations` */;</w:t>
      </w:r>
    </w:p>
    <w:p w14:paraId="1484F416" w14:textId="77777777" w:rsidR="00085267" w:rsidRDefault="00085267" w:rsidP="00085267">
      <w:r>
        <w:t>/*!50003 SET @saved_cs_client      = @@character_set_client */ ;</w:t>
      </w:r>
    </w:p>
    <w:p w14:paraId="4B94B0BB" w14:textId="77777777" w:rsidR="00085267" w:rsidRDefault="00085267" w:rsidP="00085267">
      <w:r>
        <w:t>/*!50003 SET @saved_cs_results     = @@character_set_results */ ;</w:t>
      </w:r>
    </w:p>
    <w:p w14:paraId="224CCD61" w14:textId="77777777" w:rsidR="00085267" w:rsidRDefault="00085267" w:rsidP="00085267">
      <w:r>
        <w:t>/*!50003 SET @saved_col_connection = @@collation_connection */ ;</w:t>
      </w:r>
    </w:p>
    <w:p w14:paraId="776FB4BD" w14:textId="77777777" w:rsidR="00085267" w:rsidRDefault="00085267" w:rsidP="00085267">
      <w:r>
        <w:t>/*!50003 SET character_set_client  = utf8mb4 */ ;</w:t>
      </w:r>
    </w:p>
    <w:p w14:paraId="1375A0D6" w14:textId="77777777" w:rsidR="00085267" w:rsidRDefault="00085267" w:rsidP="00085267">
      <w:r>
        <w:t>/*!50003 SET character_set_results = utf8mb4 */ ;</w:t>
      </w:r>
    </w:p>
    <w:p w14:paraId="22A7F40E" w14:textId="77777777" w:rsidR="00085267" w:rsidRDefault="00085267" w:rsidP="00085267">
      <w:r>
        <w:t>/*!50003 SET collation_connection  = utf8mb4_0900_ai_ci */ ;</w:t>
      </w:r>
    </w:p>
    <w:p w14:paraId="204A8D69" w14:textId="77777777" w:rsidR="00085267" w:rsidRDefault="00085267" w:rsidP="00085267">
      <w:r>
        <w:t>/*!50003 SET @saved_sql_mode       = @@sql_mode */ ;</w:t>
      </w:r>
    </w:p>
    <w:p w14:paraId="671FC431" w14:textId="77777777" w:rsidR="00085267" w:rsidRDefault="00085267" w:rsidP="00085267">
      <w:r>
        <w:t>/*!50003 SET sql_mode              = 'STRICT_TRANS_TABLES,NO_ENGINE_SUBSTITUTION' */ ;</w:t>
      </w:r>
    </w:p>
    <w:p w14:paraId="48B67DD7" w14:textId="77777777" w:rsidR="00085267" w:rsidRDefault="00085267" w:rsidP="00085267">
      <w:r>
        <w:t>DELIMITER ;;</w:t>
      </w:r>
    </w:p>
    <w:p w14:paraId="1C068C7B" w14:textId="77777777" w:rsidR="00085267" w:rsidRDefault="00085267" w:rsidP="00085267">
      <w:r>
        <w:t>CREATE DEFINER=`root`@`localhost` PROCEDURE `makingCombinations`(IN name varchar(30),IN  price float)</w:t>
      </w:r>
    </w:p>
    <w:p w14:paraId="42480953" w14:textId="77777777" w:rsidR="00085267" w:rsidRDefault="00085267" w:rsidP="00085267">
      <w:r>
        <w:t>BEGIN</w:t>
      </w:r>
    </w:p>
    <w:p w14:paraId="609A894C" w14:textId="77777777" w:rsidR="00085267" w:rsidRDefault="00085267" w:rsidP="00085267">
      <w:r>
        <w:tab/>
        <w:t>INSERT INTO Combo(Combo.ComboName,Combo.ComboPrice) VALUES(name,price);</w:t>
      </w:r>
    </w:p>
    <w:p w14:paraId="239201C7" w14:textId="77777777" w:rsidR="00085267" w:rsidRDefault="00085267" w:rsidP="00085267">
      <w:r>
        <w:t>END ;;</w:t>
      </w:r>
    </w:p>
    <w:p w14:paraId="335AE89D" w14:textId="77777777" w:rsidR="00085267" w:rsidRDefault="00085267" w:rsidP="00085267">
      <w:r>
        <w:t>DELIMITER ;</w:t>
      </w:r>
    </w:p>
    <w:p w14:paraId="419AA727" w14:textId="77777777" w:rsidR="00085267" w:rsidRDefault="00085267" w:rsidP="00085267">
      <w:r>
        <w:t>/*!50003 SET sql_mode              = @saved_sql_mode */ ;</w:t>
      </w:r>
    </w:p>
    <w:p w14:paraId="650B4E05" w14:textId="77777777" w:rsidR="00085267" w:rsidRDefault="00085267" w:rsidP="00085267">
      <w:r>
        <w:t>/*!50003 SET character_set_client  = @saved_cs_client */ ;</w:t>
      </w:r>
    </w:p>
    <w:p w14:paraId="7DBD0143" w14:textId="77777777" w:rsidR="00085267" w:rsidRDefault="00085267" w:rsidP="00085267">
      <w:r>
        <w:t>/*!50003 SET character_set_results = @saved_cs_results */ ;</w:t>
      </w:r>
    </w:p>
    <w:p w14:paraId="56E6534F" w14:textId="77777777" w:rsidR="00085267" w:rsidRDefault="00085267" w:rsidP="00085267">
      <w:r>
        <w:t>/*!50003 SET collation_connection  = @saved_col_connection */ ;</w:t>
      </w:r>
    </w:p>
    <w:p w14:paraId="5D16F429" w14:textId="77777777" w:rsidR="00085267" w:rsidRDefault="00085267" w:rsidP="00085267">
      <w:r>
        <w:t>/*!50003 DROP PROCEDURE IF EXISTS `payrollEntry` */;</w:t>
      </w:r>
    </w:p>
    <w:p w14:paraId="54A1A967" w14:textId="77777777" w:rsidR="00085267" w:rsidRDefault="00085267" w:rsidP="00085267">
      <w:r>
        <w:t>/*!50003 SET @saved_cs_client      = @@character_set_client */ ;</w:t>
      </w:r>
    </w:p>
    <w:p w14:paraId="58ECAC75" w14:textId="77777777" w:rsidR="00085267" w:rsidRDefault="00085267" w:rsidP="00085267">
      <w:r>
        <w:t>/*!50003 SET @saved_cs_results     = @@character_set_results */ ;</w:t>
      </w:r>
    </w:p>
    <w:p w14:paraId="0AA0EEC1" w14:textId="77777777" w:rsidR="00085267" w:rsidRDefault="00085267" w:rsidP="00085267">
      <w:r>
        <w:lastRenderedPageBreak/>
        <w:t>/*!50003 SET @saved_col_connection = @@collation_connection */ ;</w:t>
      </w:r>
    </w:p>
    <w:p w14:paraId="5AF42B51" w14:textId="77777777" w:rsidR="00085267" w:rsidRDefault="00085267" w:rsidP="00085267">
      <w:r>
        <w:t>/*!50003 SET character_set_client  = utf8mb4 */ ;</w:t>
      </w:r>
    </w:p>
    <w:p w14:paraId="642EAE05" w14:textId="77777777" w:rsidR="00085267" w:rsidRDefault="00085267" w:rsidP="00085267">
      <w:r>
        <w:t>/*!50003 SET character_set_results = utf8mb4 */ ;</w:t>
      </w:r>
    </w:p>
    <w:p w14:paraId="6DD6EFB9" w14:textId="77777777" w:rsidR="00085267" w:rsidRDefault="00085267" w:rsidP="00085267">
      <w:r>
        <w:t>/*!50003 SET collation_connection  = utf8mb4_0900_ai_ci */ ;</w:t>
      </w:r>
    </w:p>
    <w:p w14:paraId="69B77A59" w14:textId="77777777" w:rsidR="00085267" w:rsidRDefault="00085267" w:rsidP="00085267">
      <w:r>
        <w:t>/*!50003 SET @saved_sql_mode       = @@sql_mode */ ;</w:t>
      </w:r>
    </w:p>
    <w:p w14:paraId="3EDDA922" w14:textId="77777777" w:rsidR="00085267" w:rsidRDefault="00085267" w:rsidP="00085267">
      <w:r>
        <w:t>/*!50003 SET sql_mode              = 'STRICT_TRANS_TABLES,NO_ENGINE_SUBSTITUTION' */ ;</w:t>
      </w:r>
    </w:p>
    <w:p w14:paraId="58AE6068" w14:textId="77777777" w:rsidR="00085267" w:rsidRDefault="00085267" w:rsidP="00085267">
      <w:r>
        <w:t>DELIMITER ;;</w:t>
      </w:r>
    </w:p>
    <w:p w14:paraId="34B55491" w14:textId="77777777" w:rsidR="00085267" w:rsidRDefault="00085267" w:rsidP="00085267">
      <w:r>
        <w:t>CREATE DEFINER=`root`@`localhost` PROCEDURE `payrollEntry`(IN HoursWorked FLOAT,IN  Employee_Person_PersonId int,IN  Year varchar(4),IN  Month varchar(4))</w:t>
      </w:r>
    </w:p>
    <w:p w14:paraId="2B7A0FE6" w14:textId="77777777" w:rsidR="00085267" w:rsidRDefault="00085267" w:rsidP="00085267">
      <w:r>
        <w:t>BEGIN</w:t>
      </w:r>
    </w:p>
    <w:p w14:paraId="04C0C080" w14:textId="77777777" w:rsidR="00085267" w:rsidRDefault="00085267" w:rsidP="00085267">
      <w:r>
        <w:tab/>
        <w:t>INSERT INTO Payroll(Payroll.HoursWorked,Payroll.Employee_Person_PersonId,Payroll.Year,Payroll.Month) VALUES(HoursWorked,Employee_Person_PersonId,Year,Month);</w:t>
      </w:r>
    </w:p>
    <w:p w14:paraId="71A5AF16" w14:textId="77777777" w:rsidR="00085267" w:rsidRDefault="00085267" w:rsidP="00085267">
      <w:r>
        <w:t>END ;;</w:t>
      </w:r>
    </w:p>
    <w:p w14:paraId="7C3ACEDB" w14:textId="77777777" w:rsidR="00085267" w:rsidRDefault="00085267" w:rsidP="00085267">
      <w:r>
        <w:t>DELIMITER ;</w:t>
      </w:r>
    </w:p>
    <w:p w14:paraId="771EAF1A" w14:textId="77777777" w:rsidR="00085267" w:rsidRDefault="00085267" w:rsidP="00085267">
      <w:r>
        <w:t>/*!50003 SET sql_mode              = @saved_sql_mode */ ;</w:t>
      </w:r>
    </w:p>
    <w:p w14:paraId="6F3068E9" w14:textId="77777777" w:rsidR="00085267" w:rsidRDefault="00085267" w:rsidP="00085267">
      <w:r>
        <w:t>/*!50003 SET character_set_client  = @saved_cs_client */ ;</w:t>
      </w:r>
    </w:p>
    <w:p w14:paraId="2F35A536" w14:textId="77777777" w:rsidR="00085267" w:rsidRDefault="00085267" w:rsidP="00085267">
      <w:r>
        <w:t>/*!50003 SET character_set_results = @saved_cs_results */ ;</w:t>
      </w:r>
    </w:p>
    <w:p w14:paraId="380FD81E" w14:textId="77777777" w:rsidR="00085267" w:rsidRDefault="00085267" w:rsidP="00085267">
      <w:r>
        <w:t>/*!50003 SET collation_connection  = @saved_col_connection */ ;</w:t>
      </w:r>
    </w:p>
    <w:p w14:paraId="52E2C606" w14:textId="77777777" w:rsidR="00085267" w:rsidRDefault="00085267" w:rsidP="00085267"/>
    <w:p w14:paraId="60D3A6D3" w14:textId="77777777" w:rsidR="00085267" w:rsidRDefault="00085267" w:rsidP="00085267">
      <w:r>
        <w:t>--</w:t>
      </w:r>
    </w:p>
    <w:p w14:paraId="32B3D3E8" w14:textId="77777777" w:rsidR="00085267" w:rsidRDefault="00085267" w:rsidP="00085267">
      <w:r>
        <w:t>-- Final view structure for view `salarymanagers`</w:t>
      </w:r>
    </w:p>
    <w:p w14:paraId="37D52A4C" w14:textId="77777777" w:rsidR="00085267" w:rsidRDefault="00085267" w:rsidP="00085267">
      <w:r>
        <w:t>--</w:t>
      </w:r>
    </w:p>
    <w:p w14:paraId="07C4763C" w14:textId="77777777" w:rsidR="00085267" w:rsidRDefault="00085267" w:rsidP="00085267"/>
    <w:p w14:paraId="16F8A05C" w14:textId="77777777" w:rsidR="00085267" w:rsidRDefault="00085267" w:rsidP="00085267">
      <w:r>
        <w:t>/*!50001 DROP VIEW IF EXISTS `salarymanagers`*/;</w:t>
      </w:r>
    </w:p>
    <w:p w14:paraId="5B2CA49D" w14:textId="77777777" w:rsidR="00085267" w:rsidRDefault="00085267" w:rsidP="00085267">
      <w:r>
        <w:t>/*!50001 SET @saved_cs_client          = @@character_set_client */;</w:t>
      </w:r>
    </w:p>
    <w:p w14:paraId="5AB407E8" w14:textId="77777777" w:rsidR="00085267" w:rsidRDefault="00085267" w:rsidP="00085267">
      <w:r>
        <w:t>/*!50001 SET @saved_cs_results         = @@character_set_results */;</w:t>
      </w:r>
    </w:p>
    <w:p w14:paraId="47A02633" w14:textId="77777777" w:rsidR="00085267" w:rsidRDefault="00085267" w:rsidP="00085267">
      <w:r>
        <w:t>/*!50001 SET @saved_col_connection     = @@collation_connection */;</w:t>
      </w:r>
    </w:p>
    <w:p w14:paraId="65E640FA" w14:textId="77777777" w:rsidR="00085267" w:rsidRDefault="00085267" w:rsidP="00085267">
      <w:r>
        <w:lastRenderedPageBreak/>
        <w:t>/*!50001 SET character_set_client      = utf8mb4 */;</w:t>
      </w:r>
    </w:p>
    <w:p w14:paraId="4D57977A" w14:textId="77777777" w:rsidR="00085267" w:rsidRDefault="00085267" w:rsidP="00085267">
      <w:r>
        <w:t>/*!50001 SET character_set_results     = utf8mb4 */;</w:t>
      </w:r>
    </w:p>
    <w:p w14:paraId="345B094C" w14:textId="77777777" w:rsidR="00085267" w:rsidRDefault="00085267" w:rsidP="00085267">
      <w:r>
        <w:t>/*!50001 SET collation_connection      = utf8mb4_0900_ai_ci */;</w:t>
      </w:r>
    </w:p>
    <w:p w14:paraId="23808A9E" w14:textId="77777777" w:rsidR="00085267" w:rsidRDefault="00085267" w:rsidP="00085267">
      <w:r>
        <w:t>/*!50001 CREATE ALGORITHM=UNDEFINED */</w:t>
      </w:r>
    </w:p>
    <w:p w14:paraId="1552995B" w14:textId="77777777" w:rsidR="00085267" w:rsidRDefault="00085267" w:rsidP="00085267">
      <w:r>
        <w:t>/*!50013 DEFINER=`root`@`localhost` SQL SECURITY DEFINER */</w:t>
      </w:r>
    </w:p>
    <w:p w14:paraId="1CD1F640" w14:textId="77777777" w:rsidR="00085267" w:rsidRDefault="00085267" w:rsidP="00085267">
      <w:r>
        <w:t>/*!50001 VIEW `salarymanagers` AS (select `worker`.`Person_PersonId` AS `EmployeeId`,`worker`.`Designation` AS `Designation`,`payroll`.`Year` AS `Year`,`payroll`.`Month` AS `Month`,`payroll`.`HoursWorked` AS `HoursWorked`,(`payroll`.`HoursWorked` * 100) AS `TotalSalary` from ((`worker` join `payroll` on((`worker`.`Person_PersonId` = `payroll`.`Employee_Person_PersonId`))) join `person` on((`worker`.`Person_PersonId` = `person`.`PersonId`))) where (`worker`.`Designation` = 'Manager')) union all (select `worker`.`Person_PersonId` AS `EmployeeId`,`worker`.`Designation` AS `Designation`,`payroll`.`Year` AS `Year`,`payroll`.`Month` AS `Month`,`payroll`.`HoursWorked` AS `HoursWorked`,(`payroll`.`HoursWorked` * 100) AS `TotalSalary` from ((`worker` join `payroll` on((`worker`.`Person_PersonId` = `payroll`.`Employee_Person_PersonId`))) join `person` on((`worker`.`Person_PersonId` = `person`.`PersonId`))) where (`worker`.`Designation` = 'CheckoutPerson')) union all (select `worker`.`Person_PersonId` AS `EmployeeId`,`worker`.`Designation` AS `Designation`,`payroll`.`Year` AS `Year`,`payroll`.`Month` AS `Month`,`payroll`.`HoursWorked` AS `HoursWorked`,(`payroll`.`HoursWorked` * 100) AS `TotalSalary` from ((`worker` join `payroll` on((`worker`.`Person_PersonId` = `payroll`.`Employee_Person_PersonId`))) join `person` on((`worker`.`Person_PersonId` = `person`.`PersonId`))) where (`worker`.`Designation` = 'Cleaning Person')) */;</w:t>
      </w:r>
    </w:p>
    <w:p w14:paraId="3DE0C5F3" w14:textId="77777777" w:rsidR="00085267" w:rsidRDefault="00085267" w:rsidP="00085267">
      <w:r>
        <w:t>/*!50001 SET character_set_client      = @saved_cs_client */;</w:t>
      </w:r>
    </w:p>
    <w:p w14:paraId="7316C6CD" w14:textId="77777777" w:rsidR="00085267" w:rsidRDefault="00085267" w:rsidP="00085267">
      <w:r>
        <w:t>/*!50001 SET character_set_results     = @saved_cs_results */;</w:t>
      </w:r>
    </w:p>
    <w:p w14:paraId="4BD5AA45" w14:textId="77777777" w:rsidR="00085267" w:rsidRDefault="00085267" w:rsidP="00085267">
      <w:r>
        <w:t>/*!50001 SET collation_connection      = @saved_col_connection */;</w:t>
      </w:r>
    </w:p>
    <w:p w14:paraId="5EF20663" w14:textId="77777777" w:rsidR="00085267" w:rsidRDefault="00085267" w:rsidP="00085267"/>
    <w:p w14:paraId="05EBDE55" w14:textId="77777777" w:rsidR="00085267" w:rsidRDefault="00085267" w:rsidP="00085267">
      <w:r>
        <w:t>--</w:t>
      </w:r>
    </w:p>
    <w:p w14:paraId="44BD189A" w14:textId="77777777" w:rsidR="00085267" w:rsidRDefault="00085267" w:rsidP="00085267">
      <w:r>
        <w:t>-- Final view structure for view `viewcustomers`</w:t>
      </w:r>
    </w:p>
    <w:p w14:paraId="2565AEDA" w14:textId="77777777" w:rsidR="00085267" w:rsidRDefault="00085267" w:rsidP="00085267">
      <w:r>
        <w:t>--</w:t>
      </w:r>
    </w:p>
    <w:p w14:paraId="48F1B20B" w14:textId="77777777" w:rsidR="00085267" w:rsidRDefault="00085267" w:rsidP="00085267"/>
    <w:p w14:paraId="7B482975" w14:textId="77777777" w:rsidR="00085267" w:rsidRDefault="00085267" w:rsidP="00085267">
      <w:r>
        <w:t>/*!50001 DROP VIEW IF EXISTS `viewcustomers`*/;</w:t>
      </w:r>
    </w:p>
    <w:p w14:paraId="1A6B6910" w14:textId="77777777" w:rsidR="00085267" w:rsidRDefault="00085267" w:rsidP="00085267">
      <w:r>
        <w:lastRenderedPageBreak/>
        <w:t>/*!50001 SET @saved_cs_client          = @@character_set_client */;</w:t>
      </w:r>
    </w:p>
    <w:p w14:paraId="25AA5285" w14:textId="77777777" w:rsidR="00085267" w:rsidRDefault="00085267" w:rsidP="00085267">
      <w:r>
        <w:t>/*!50001 SET @saved_cs_results         = @@character_set_results */;</w:t>
      </w:r>
    </w:p>
    <w:p w14:paraId="122C8BA4" w14:textId="77777777" w:rsidR="00085267" w:rsidRDefault="00085267" w:rsidP="00085267">
      <w:r>
        <w:t>/*!50001 SET @saved_col_connection     = @@collation_connection */;</w:t>
      </w:r>
    </w:p>
    <w:p w14:paraId="51F5C574" w14:textId="77777777" w:rsidR="00085267" w:rsidRDefault="00085267" w:rsidP="00085267">
      <w:r>
        <w:t>/*!50001 SET character_set_client      = utf8mb4 */;</w:t>
      </w:r>
    </w:p>
    <w:p w14:paraId="5CA4D9CA" w14:textId="77777777" w:rsidR="00085267" w:rsidRDefault="00085267" w:rsidP="00085267">
      <w:r>
        <w:t>/*!50001 SET character_set_results     = utf8mb4 */;</w:t>
      </w:r>
    </w:p>
    <w:p w14:paraId="3B4414BE" w14:textId="77777777" w:rsidR="00085267" w:rsidRDefault="00085267" w:rsidP="00085267">
      <w:r>
        <w:t>/*!50001 SET collation_connection      = utf8mb4_0900_ai_ci */;</w:t>
      </w:r>
    </w:p>
    <w:p w14:paraId="3DDC8840" w14:textId="77777777" w:rsidR="00085267" w:rsidRDefault="00085267" w:rsidP="00085267">
      <w:r>
        <w:t>/*!50001 CREATE ALGORITHM=UNDEFINED */</w:t>
      </w:r>
    </w:p>
    <w:p w14:paraId="5063E72D" w14:textId="77777777" w:rsidR="00085267" w:rsidRDefault="00085267" w:rsidP="00085267">
      <w:r>
        <w:t>/*!50013 DEFINER=`root`@`localhost` SQL SECURITY DEFINER */</w:t>
      </w:r>
    </w:p>
    <w:p w14:paraId="23A880B7" w14:textId="77777777" w:rsidR="00085267" w:rsidRDefault="00085267" w:rsidP="00085267">
      <w:r>
        <w:t>/*!50001 VIEW `viewcustomers` AS select `person`.`PersonId` AS `PersonId`,`person`.`FirstName` AS `FirstName`,`person`.`LastName` AS `LastName`,`customer`.`ModeOfPayment` AS `ModeOfPayment`,`person`.`PhoneNumber` AS `PhoneNumber` from (`person` join `customer` on((`person`.`PersonId` = `customer`.`Person_PersonId`))) */;</w:t>
      </w:r>
    </w:p>
    <w:p w14:paraId="125EBE61" w14:textId="77777777" w:rsidR="00085267" w:rsidRDefault="00085267" w:rsidP="00085267">
      <w:r>
        <w:t>/*!50001 SET character_set_client      = @saved_cs_client */;</w:t>
      </w:r>
    </w:p>
    <w:p w14:paraId="57BA572B" w14:textId="77777777" w:rsidR="00085267" w:rsidRDefault="00085267" w:rsidP="00085267">
      <w:r>
        <w:t>/*!50001 SET character_set_results     = @saved_cs_results */;</w:t>
      </w:r>
    </w:p>
    <w:p w14:paraId="22AEF4D9" w14:textId="77777777" w:rsidR="00085267" w:rsidRDefault="00085267" w:rsidP="00085267">
      <w:r>
        <w:t>/*!50001 SET collation_connection      = @saved_col_connection */;</w:t>
      </w:r>
    </w:p>
    <w:p w14:paraId="2CF3F5B6" w14:textId="77777777" w:rsidR="00085267" w:rsidRDefault="00085267" w:rsidP="00085267">
      <w:r>
        <w:t>/*!40103 SET TIME_ZONE=@OLD_TIME_ZONE */;</w:t>
      </w:r>
    </w:p>
    <w:p w14:paraId="26260888" w14:textId="77777777" w:rsidR="00085267" w:rsidRDefault="00085267" w:rsidP="00085267"/>
    <w:p w14:paraId="1C2212D7" w14:textId="77777777" w:rsidR="00085267" w:rsidRDefault="00085267" w:rsidP="00085267">
      <w:r>
        <w:t>/*!40101 SET SQL_MODE=@OLD_SQL_MODE */;</w:t>
      </w:r>
    </w:p>
    <w:p w14:paraId="623975E1" w14:textId="77777777" w:rsidR="00085267" w:rsidRDefault="00085267" w:rsidP="00085267">
      <w:r>
        <w:t>/*!40014 SET FOREIGN_KEY_CHECKS=@OLD_FOREIGN_KEY_CHECKS */;</w:t>
      </w:r>
    </w:p>
    <w:p w14:paraId="516C2648" w14:textId="77777777" w:rsidR="00085267" w:rsidRDefault="00085267" w:rsidP="00085267">
      <w:r>
        <w:t>/*!40014 SET UNIQUE_CHECKS=@OLD_UNIQUE_CHECKS */;</w:t>
      </w:r>
    </w:p>
    <w:p w14:paraId="3D05876D" w14:textId="77777777" w:rsidR="00085267" w:rsidRDefault="00085267" w:rsidP="00085267">
      <w:r>
        <w:t>/*!40101 SET CHARACTER_SET_CLIENT=@OLD_CHARACTER_SET_CLIENT */;</w:t>
      </w:r>
    </w:p>
    <w:p w14:paraId="18293053" w14:textId="77777777" w:rsidR="00085267" w:rsidRDefault="00085267" w:rsidP="00085267">
      <w:r>
        <w:t>/*!40101 SET CHARACTER_SET_RESULTS=@OLD_CHARACTER_SET_RESULTS */;</w:t>
      </w:r>
    </w:p>
    <w:p w14:paraId="7F2F9DD1" w14:textId="77777777" w:rsidR="00085267" w:rsidRDefault="00085267" w:rsidP="00085267">
      <w:r>
        <w:t>/*!40101 SET COLLATION_CONNECTION=@OLD_COLLATION_CONNECTION */;</w:t>
      </w:r>
    </w:p>
    <w:p w14:paraId="60C64792" w14:textId="77777777" w:rsidR="00085267" w:rsidRDefault="00085267" w:rsidP="00085267">
      <w:r>
        <w:t>/*!40111 SET SQL_NOTES=@OLD_SQL_NOTES */;</w:t>
      </w:r>
    </w:p>
    <w:p w14:paraId="31B49491" w14:textId="77777777" w:rsidR="00085267" w:rsidRDefault="00085267" w:rsidP="00085267"/>
    <w:p w14:paraId="6C4FA067" w14:textId="77B4410F" w:rsidR="00085267" w:rsidRDefault="00085267" w:rsidP="00085267">
      <w:r>
        <w:t>-- Dump completed on 2018-12-13 11:55:46</w:t>
      </w:r>
    </w:p>
    <w:sectPr w:rsidR="00085267" w:rsidSect="00482F3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C7A06" w14:textId="77777777" w:rsidR="007C63DE" w:rsidRDefault="007C63DE" w:rsidP="00C6554A">
      <w:pPr>
        <w:spacing w:before="0" w:after="0" w:line="240" w:lineRule="auto"/>
      </w:pPr>
      <w:r>
        <w:separator/>
      </w:r>
    </w:p>
  </w:endnote>
  <w:endnote w:type="continuationSeparator" w:id="0">
    <w:p w14:paraId="6EFDE9B6" w14:textId="77777777" w:rsidR="007C63DE" w:rsidRDefault="007C63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777" w14:textId="77777777" w:rsidR="007C63DE" w:rsidRDefault="007C63DE">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48A47" w14:textId="77777777" w:rsidR="007C63DE" w:rsidRDefault="007C63DE" w:rsidP="00C6554A">
      <w:pPr>
        <w:spacing w:before="0" w:after="0" w:line="240" w:lineRule="auto"/>
      </w:pPr>
      <w:r>
        <w:separator/>
      </w:r>
    </w:p>
  </w:footnote>
  <w:footnote w:type="continuationSeparator" w:id="0">
    <w:p w14:paraId="1439FCBF" w14:textId="77777777" w:rsidR="007C63DE" w:rsidRDefault="007C63D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8140AA"/>
    <w:multiLevelType w:val="hybridMultilevel"/>
    <w:tmpl w:val="E56CE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4012A8"/>
    <w:multiLevelType w:val="hybridMultilevel"/>
    <w:tmpl w:val="AE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4243A"/>
    <w:multiLevelType w:val="hybridMultilevel"/>
    <w:tmpl w:val="80E8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4EAB"/>
    <w:multiLevelType w:val="hybridMultilevel"/>
    <w:tmpl w:val="74B2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E6BD7"/>
    <w:multiLevelType w:val="hybridMultilevel"/>
    <w:tmpl w:val="A0AEC088"/>
    <w:lvl w:ilvl="0" w:tplc="1A50D088">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117776"/>
    <w:multiLevelType w:val="hybridMultilevel"/>
    <w:tmpl w:val="8D543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D22B9"/>
    <w:multiLevelType w:val="hybridMultilevel"/>
    <w:tmpl w:val="B5680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6"/>
  </w:num>
  <w:num w:numId="19">
    <w:abstractNumId w:val="14"/>
  </w:num>
  <w:num w:numId="20">
    <w:abstractNumId w:val="18"/>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2F"/>
    <w:rsid w:val="00012D25"/>
    <w:rsid w:val="00077A35"/>
    <w:rsid w:val="00085267"/>
    <w:rsid w:val="000D6A7F"/>
    <w:rsid w:val="000E0C7A"/>
    <w:rsid w:val="00206335"/>
    <w:rsid w:val="002554CD"/>
    <w:rsid w:val="00274264"/>
    <w:rsid w:val="00293B83"/>
    <w:rsid w:val="002B4294"/>
    <w:rsid w:val="002B75EC"/>
    <w:rsid w:val="00320F19"/>
    <w:rsid w:val="00333D0D"/>
    <w:rsid w:val="00341EF0"/>
    <w:rsid w:val="00385B53"/>
    <w:rsid w:val="003E590C"/>
    <w:rsid w:val="00482F3D"/>
    <w:rsid w:val="004C049F"/>
    <w:rsid w:val="004C691F"/>
    <w:rsid w:val="005000E2"/>
    <w:rsid w:val="005765F8"/>
    <w:rsid w:val="006752CD"/>
    <w:rsid w:val="006A3CE7"/>
    <w:rsid w:val="006E6310"/>
    <w:rsid w:val="00715FF9"/>
    <w:rsid w:val="007C63DE"/>
    <w:rsid w:val="007C7E2F"/>
    <w:rsid w:val="008411C2"/>
    <w:rsid w:val="00A653C2"/>
    <w:rsid w:val="00B71223"/>
    <w:rsid w:val="00C6554A"/>
    <w:rsid w:val="00C7543E"/>
    <w:rsid w:val="00CD213D"/>
    <w:rsid w:val="00CE2DF1"/>
    <w:rsid w:val="00D24AE4"/>
    <w:rsid w:val="00D96C98"/>
    <w:rsid w:val="00E034D3"/>
    <w:rsid w:val="00E14FC7"/>
    <w:rsid w:val="00E63F5F"/>
    <w:rsid w:val="00ED7C44"/>
    <w:rsid w:val="00F3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29C84"/>
  <w15:chartTrackingRefBased/>
  <w15:docId w15:val="{B40282BA-C691-4276-B3E9-BED8F981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C6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m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1A63C-5961-4839-BD6D-93522EEC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1174</TotalTime>
  <Pages>35</Pages>
  <Words>5577</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Shuravi Barman</dc:creator>
  <cp:keywords/>
  <dc:description/>
  <cp:lastModifiedBy>Shuravi Barman</cp:lastModifiedBy>
  <cp:revision>27</cp:revision>
  <dcterms:created xsi:type="dcterms:W3CDTF">2018-12-12T21:14:00Z</dcterms:created>
  <dcterms:modified xsi:type="dcterms:W3CDTF">2018-12-13T16:57:00Z</dcterms:modified>
</cp:coreProperties>
</file>